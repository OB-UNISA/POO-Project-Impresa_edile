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E67C6" w14:textId="61443AE2" w:rsidR="00847323" w:rsidRDefault="00847323"/>
    <w:p w14:paraId="69214DC6" w14:textId="184ACDD2" w:rsidR="00221722" w:rsidRDefault="002217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Diagramma UML</w:t>
      </w:r>
    </w:p>
    <w:p w14:paraId="390E6A02" w14:textId="0F9D8B97" w:rsidR="007A239E" w:rsidRPr="009E0B95" w:rsidRDefault="00053B7C" w:rsidP="00053B7C">
      <w:pPr>
        <w:tabs>
          <w:tab w:val="left" w:pos="4093"/>
          <w:tab w:val="left" w:pos="6427"/>
          <w:tab w:val="left" w:pos="8813"/>
        </w:tabs>
        <w:rPr>
          <w:sz w:val="36"/>
          <w:szCs w:val="36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7C1F90" wp14:editId="42448B6F">
                <wp:simplePos x="0" y="0"/>
                <wp:positionH relativeFrom="column">
                  <wp:posOffset>6851651</wp:posOffset>
                </wp:positionH>
                <wp:positionV relativeFrom="paragraph">
                  <wp:posOffset>56727</wp:posOffset>
                </wp:positionV>
                <wp:extent cx="533400" cy="143933"/>
                <wp:effectExtent l="19050" t="95250" r="0" b="6604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43933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ysDot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D7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0" o:spid="_x0000_s1026" type="#_x0000_t32" style="position:absolute;margin-left:539.5pt;margin-top:4.45pt;width:42pt;height:11.3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" strokecolor="black [3213]" strokeweight="2.25pt">
                <v:stroke dashstyle="1 1" endarrow="open" endarrowwidth="wide" endarrowlength="long"/>
              </v:shape>
            </w:pict>
          </mc:Fallback>
        </mc:AlternateContent>
      </w:r>
      <w:r w:rsidR="009E0B9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84796B" wp14:editId="5AA5F7B7">
                <wp:simplePos x="0" y="0"/>
                <wp:positionH relativeFrom="column">
                  <wp:posOffset>4779645</wp:posOffset>
                </wp:positionH>
                <wp:positionV relativeFrom="paragraph">
                  <wp:posOffset>53763</wp:posOffset>
                </wp:positionV>
                <wp:extent cx="726016" cy="146050"/>
                <wp:effectExtent l="19050" t="95250" r="0" b="63500"/>
                <wp:wrapNone/>
                <wp:docPr id="64" name="Connettore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016" cy="14605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5121" id="Connettore 2 64" o:spid="_x0000_s1026" type="#_x0000_t32" style="position:absolute;margin-left:376.35pt;margin-top:4.25pt;width:57.15pt;height:11.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" strokecolor="black [3213]" strokeweight="2.25pt">
                <v:stroke dashstyle="longDashDot" endarrow="classic" endarrowwidth="wide" endarrowlength="long"/>
              </v:shape>
            </w:pict>
          </mc:Fallback>
        </mc:AlternateContent>
      </w:r>
      <w:r w:rsidR="009E0B9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A206C1" wp14:editId="2C1D11E1">
                <wp:simplePos x="0" y="0"/>
                <wp:positionH relativeFrom="column">
                  <wp:posOffset>3397250</wp:posOffset>
                </wp:positionH>
                <wp:positionV relativeFrom="paragraph">
                  <wp:posOffset>101176</wp:posOffset>
                </wp:positionV>
                <wp:extent cx="531283" cy="105621"/>
                <wp:effectExtent l="19050" t="95250" r="97790" b="27940"/>
                <wp:wrapNone/>
                <wp:docPr id="63" name="Connettore 2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283" cy="105621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dash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1E8C" id="Connettore 2 63" o:spid="_x0000_s1026" type="#_x0000_t32" style="position:absolute;margin-left:267.5pt;margin-top:7.95pt;width:41.85pt;height:8.3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" strokecolor="black [3213]" strokeweight="2.25pt">
                <v:stroke dashstyle="dash" endarrow="diamond" endarrowwidth="wide" endarrowlength="long"/>
              </v:shape>
            </w:pict>
          </mc:Fallback>
        </mc:AlternateContent>
      </w:r>
      <w:r w:rsidR="009E0B95" w:rsidRPr="009E0B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1D0B21" wp14:editId="7243BBE1">
                <wp:simplePos x="0" y="0"/>
                <wp:positionH relativeFrom="column">
                  <wp:posOffset>1828165</wp:posOffset>
                </wp:positionH>
                <wp:positionV relativeFrom="paragraph">
                  <wp:posOffset>100965</wp:posOffset>
                </wp:positionV>
                <wp:extent cx="637117" cy="45719"/>
                <wp:effectExtent l="0" t="114300" r="0" b="107315"/>
                <wp:wrapNone/>
                <wp:docPr id="62" name="Connettore 2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117" cy="45719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E3BC2" id="Connettore 2 62" o:spid="_x0000_s1026" type="#_x0000_t32" style="position:absolute;margin-left:143.95pt;margin-top:7.95pt;width:50.1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B41023">
        <w:rPr>
          <w:sz w:val="36"/>
          <w:szCs w:val="36"/>
        </w:rPr>
        <w:t xml:space="preserve">  </w:t>
      </w:r>
      <w:r w:rsidR="009E0B95" w:rsidRPr="009E0B95">
        <w:rPr>
          <w:sz w:val="36"/>
          <w:szCs w:val="36"/>
        </w:rPr>
        <w:t>Legenda</w:t>
      </w:r>
      <w:r w:rsidR="009E0B95">
        <w:rPr>
          <w:sz w:val="36"/>
          <w:szCs w:val="36"/>
        </w:rPr>
        <w:t>:</w:t>
      </w:r>
      <w:r w:rsidR="00B41023">
        <w:rPr>
          <w:sz w:val="36"/>
          <w:szCs w:val="36"/>
        </w:rPr>
        <w:t xml:space="preserve"> </w:t>
      </w:r>
      <w:r w:rsidR="009E0B95" w:rsidRPr="009E0B95">
        <w:rPr>
          <w:i/>
          <w:iCs/>
          <w:sz w:val="32"/>
          <w:szCs w:val="32"/>
        </w:rPr>
        <w:t>aggrega</w:t>
      </w:r>
      <w:r w:rsidR="009E0B95">
        <w:rPr>
          <w:sz w:val="36"/>
          <w:szCs w:val="36"/>
        </w:rPr>
        <w:t xml:space="preserve"> </w:t>
      </w:r>
      <w:r w:rsidR="009E0B95">
        <w:rPr>
          <w:sz w:val="36"/>
          <w:szCs w:val="36"/>
        </w:rPr>
        <w:tab/>
        <w:t>eredita</w:t>
      </w:r>
      <w:r w:rsidR="009E0B95">
        <w:rPr>
          <w:sz w:val="36"/>
          <w:szCs w:val="36"/>
        </w:rPr>
        <w:tab/>
      </w:r>
      <w:r w:rsidR="006428D2">
        <w:rPr>
          <w:sz w:val="36"/>
          <w:szCs w:val="36"/>
        </w:rPr>
        <w:t xml:space="preserve"> lancia</w:t>
      </w:r>
      <w:r>
        <w:rPr>
          <w:sz w:val="36"/>
          <w:szCs w:val="36"/>
        </w:rPr>
        <w:tab/>
        <w:t xml:space="preserve">implementa </w:t>
      </w:r>
    </w:p>
    <w:p w14:paraId="4FA070F4" w14:textId="2B60AE14" w:rsidR="00221722" w:rsidRDefault="008A2C9D">
      <w:pPr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507737" wp14:editId="2A2825F9">
                <wp:simplePos x="0" y="0"/>
                <wp:positionH relativeFrom="column">
                  <wp:posOffset>1205865</wp:posOffset>
                </wp:positionH>
                <wp:positionV relativeFrom="paragraph">
                  <wp:posOffset>103505</wp:posOffset>
                </wp:positionV>
                <wp:extent cx="1978660" cy="861060"/>
                <wp:effectExtent l="19050" t="19050" r="14605" b="20320"/>
                <wp:wrapSquare wrapText="bothSides"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86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474A9" w14:textId="41A2E2FE" w:rsidR="008A2C9D" w:rsidRPr="00997B04" w:rsidRDefault="008A2C9D" w:rsidP="008A2C9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Responsabile</w:t>
                            </w:r>
                            <w:r w:rsidRPr="00997B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07737" id="Rettangolo 16" o:spid="_x0000_s1026" style="position:absolute;margin-left:94.95pt;margin-top:8.15pt;width:155.8pt;height:67.8pt;z-index:251804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" filled="f" strokecolor="black [3213]" strokeweight="3pt">
                <v:textbox style="mso-fit-shape-to-text:t">
                  <w:txbxContent>
                    <w:p w14:paraId="1ED474A9" w14:textId="41A2E2FE" w:rsidR="008A2C9D" w:rsidRPr="00997B04" w:rsidRDefault="008A2C9D" w:rsidP="008A2C9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Responsabile</w:t>
                      </w:r>
                      <w:r w:rsidRPr="00997B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Exception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201E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0DB2D" wp14:editId="68E84C51">
                <wp:simplePos x="0" y="0"/>
                <wp:positionH relativeFrom="column">
                  <wp:posOffset>719455</wp:posOffset>
                </wp:positionH>
                <wp:positionV relativeFrom="paragraph">
                  <wp:posOffset>3566160</wp:posOffset>
                </wp:positionV>
                <wp:extent cx="1978660" cy="861060"/>
                <wp:effectExtent l="19050" t="19050" r="14605" b="20320"/>
                <wp:wrapSquare wrapText="bothSides"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86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E64AB" w14:textId="78DF2E64" w:rsidR="00F037F7" w:rsidRPr="00997B04" w:rsidRDefault="00E8228A" w:rsidP="00F037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</w:t>
                            </w:r>
                            <w:r w:rsidR="00F037F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Esistente</w:t>
                            </w:r>
                            <w:r w:rsidR="00F037F7" w:rsidRPr="00997B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0DB2D" id="Rettangolo 18" o:spid="_x0000_s1027" style="position:absolute;margin-left:56.65pt;margin-top:280.8pt;width:155.8pt;height:67.8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" filled="f" strokecolor="black [3213]" strokeweight="3pt">
                <v:textbox style="mso-fit-shape-to-text:t">
                  <w:txbxContent>
                    <w:p w14:paraId="00CE64AB" w14:textId="78DF2E64" w:rsidR="00F037F7" w:rsidRPr="00997B04" w:rsidRDefault="00E8228A" w:rsidP="00F037F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</w:t>
                      </w:r>
                      <w:r w:rsidR="00F037F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Esistente</w:t>
                      </w:r>
                      <w:r w:rsidR="00F037F7" w:rsidRPr="00997B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Exception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201E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A5DBB7" wp14:editId="2DBA2467">
                <wp:simplePos x="0" y="0"/>
                <wp:positionH relativeFrom="column">
                  <wp:posOffset>342900</wp:posOffset>
                </wp:positionH>
                <wp:positionV relativeFrom="paragraph">
                  <wp:posOffset>725170</wp:posOffset>
                </wp:positionV>
                <wp:extent cx="1978660" cy="861060"/>
                <wp:effectExtent l="19050" t="19050" r="14605" b="20320"/>
                <wp:wrapSquare wrapText="bothSides"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86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CF50A" w14:textId="1EAF4B89" w:rsidR="00F037F7" w:rsidRPr="00997B04" w:rsidRDefault="00F037F7" w:rsidP="00F037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NumeroMassimoCantieri</w:t>
                            </w:r>
                            <w:r w:rsidRPr="00997B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5DBB7" id="Rettangolo 21" o:spid="_x0000_s1028" style="position:absolute;margin-left:27pt;margin-top:57.1pt;width:155.8pt;height:67.8pt;z-index:2516981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" filled="f" strokecolor="black [3213]" strokeweight="3pt">
                <v:textbox style="mso-fit-shape-to-text:t">
                  <w:txbxContent>
                    <w:p w14:paraId="54ECF50A" w14:textId="1EAF4B89" w:rsidR="00F037F7" w:rsidRPr="00997B04" w:rsidRDefault="00F037F7" w:rsidP="00F037F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NumeroMassimoCantieri</w:t>
                      </w:r>
                      <w:r w:rsidRPr="00997B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Exception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8201E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C7A66B" wp14:editId="2792E9D5">
                <wp:simplePos x="0" y="0"/>
                <wp:positionH relativeFrom="column">
                  <wp:posOffset>425450</wp:posOffset>
                </wp:positionH>
                <wp:positionV relativeFrom="paragraph">
                  <wp:posOffset>1446530</wp:posOffset>
                </wp:positionV>
                <wp:extent cx="1978660" cy="861060"/>
                <wp:effectExtent l="19050" t="19050" r="14605" b="20320"/>
                <wp:wrapSquare wrapText="bothSides"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86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4BB35" w14:textId="3A00F6CA" w:rsidR="00997B04" w:rsidRPr="00997B04" w:rsidRDefault="00E8228A" w:rsidP="00997B0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</w:t>
                            </w:r>
                            <w:r w:rsidR="00997B04" w:rsidRPr="00997B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F037F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onEsistente</w:t>
                            </w:r>
                            <w:r w:rsidR="00997B04" w:rsidRPr="00997B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7A66B" id="Rettangolo 17" o:spid="_x0000_s1029" style="position:absolute;margin-left:33.5pt;margin-top:113.9pt;width:155.8pt;height:67.8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" filled="f" strokecolor="black [3213]" strokeweight="3pt">
                <v:textbox style="mso-fit-shape-to-text:t">
                  <w:txbxContent>
                    <w:p w14:paraId="4D24BB35" w14:textId="3A00F6CA" w:rsidR="00997B04" w:rsidRPr="00997B04" w:rsidRDefault="00E8228A" w:rsidP="00997B0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</w:t>
                      </w:r>
                      <w:r w:rsidR="00997B04" w:rsidRPr="00997B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F037F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onEsistente</w:t>
                      </w:r>
                      <w:r w:rsidR="00997B04" w:rsidRPr="00997B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Exception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9D5D9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70F2A0" wp14:editId="4FA21DFA">
                <wp:simplePos x="0" y="0"/>
                <wp:positionH relativeFrom="column">
                  <wp:posOffset>3329305</wp:posOffset>
                </wp:positionH>
                <wp:positionV relativeFrom="paragraph">
                  <wp:posOffset>32385</wp:posOffset>
                </wp:positionV>
                <wp:extent cx="2040255" cy="524510"/>
                <wp:effectExtent l="19050" t="19050" r="17145" b="27940"/>
                <wp:wrapSquare wrapText="bothSides"/>
                <wp:docPr id="50" name="Rettango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55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72BF" w14:textId="741C7F04" w:rsidR="009D5D9E" w:rsidRPr="00A51DA3" w:rsidRDefault="009D5D9E" w:rsidP="009D5D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ImpresaFrame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0F2A0" id="Rettangolo 50" o:spid="_x0000_s1030" style="position:absolute;margin-left:262.15pt;margin-top:2.55pt;width:160.65pt;height:41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" filled="f" strokecolor="black [3213]" strokeweight="3pt">
                <v:textbox>
                  <w:txbxContent>
                    <w:p w14:paraId="0D1072BF" w14:textId="741C7F04" w:rsidR="009D5D9E" w:rsidRPr="00A51DA3" w:rsidRDefault="009D5D9E" w:rsidP="009D5D9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ImpresaFrame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BFCAE5" wp14:editId="04CE1947">
                <wp:simplePos x="0" y="0"/>
                <wp:positionH relativeFrom="column">
                  <wp:posOffset>8141970</wp:posOffset>
                </wp:positionH>
                <wp:positionV relativeFrom="paragraph">
                  <wp:posOffset>2663825</wp:posOffset>
                </wp:positionV>
                <wp:extent cx="1118870" cy="524510"/>
                <wp:effectExtent l="19050" t="19050" r="24130" b="27940"/>
                <wp:wrapSquare wrapText="bothSides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0BA41" w14:textId="43F9D43A" w:rsidR="00997B04" w:rsidRPr="00A51DA3" w:rsidRDefault="00997B04" w:rsidP="00997B0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CAE5" id="Rettangolo 15" o:spid="_x0000_s1031" style="position:absolute;margin-left:641.1pt;margin-top:209.75pt;width:88.1pt;height:4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" filled="f" strokecolor="black [3213]" strokeweight="3pt">
                <v:textbox>
                  <w:txbxContent>
                    <w:p w14:paraId="3A70BA41" w14:textId="43F9D43A" w:rsidR="00997B04" w:rsidRPr="00A51DA3" w:rsidRDefault="00997B04" w:rsidP="00997B04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823E9" wp14:editId="71AC5D94">
                <wp:simplePos x="0" y="0"/>
                <wp:positionH relativeFrom="column">
                  <wp:posOffset>4485005</wp:posOffset>
                </wp:positionH>
                <wp:positionV relativeFrom="paragraph">
                  <wp:posOffset>4278630</wp:posOffset>
                </wp:positionV>
                <wp:extent cx="1978660" cy="568960"/>
                <wp:effectExtent l="19050" t="19050" r="11430" b="21590"/>
                <wp:wrapSquare wrapText="bothSides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5689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4363B" w14:textId="40703678" w:rsidR="00A51DA3" w:rsidRPr="00A51DA3" w:rsidRDefault="00A51DA3" w:rsidP="00A51DA3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Fornitore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823E9" id="Rettangolo 10" o:spid="_x0000_s1032" style="position:absolute;margin-left:353.15pt;margin-top:336.9pt;width:155.8pt;height:44.8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" filled="f" strokecolor="black [3213]" strokeweight="3pt">
                <v:textbox>
                  <w:txbxContent>
                    <w:p w14:paraId="35E4363B" w14:textId="40703678" w:rsidR="00A51DA3" w:rsidRPr="00A51DA3" w:rsidRDefault="00A51DA3" w:rsidP="00A51DA3">
                      <w:pP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Fornitore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EA1412" wp14:editId="7C8EFE15">
                <wp:simplePos x="0" y="0"/>
                <wp:positionH relativeFrom="column">
                  <wp:posOffset>4194810</wp:posOffset>
                </wp:positionH>
                <wp:positionV relativeFrom="paragraph">
                  <wp:posOffset>4003675</wp:posOffset>
                </wp:positionV>
                <wp:extent cx="895985" cy="271145"/>
                <wp:effectExtent l="0" t="76200" r="18415" b="3365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985" cy="271145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9DB8" id="Connettore 2 26" o:spid="_x0000_s1026" type="#_x0000_t32" style="position:absolute;margin-left:330.3pt;margin-top:315.25pt;width:70.55pt;height:21.3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7648D" wp14:editId="14B66DA2">
                <wp:simplePos x="0" y="0"/>
                <wp:positionH relativeFrom="column">
                  <wp:posOffset>6045835</wp:posOffset>
                </wp:positionH>
                <wp:positionV relativeFrom="paragraph">
                  <wp:posOffset>2679700</wp:posOffset>
                </wp:positionV>
                <wp:extent cx="1470660" cy="524510"/>
                <wp:effectExtent l="19050" t="19050" r="15240" b="27940"/>
                <wp:wrapSquare wrapText="bothSides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DF153" w14:textId="0AC168EF" w:rsidR="00A51DA3" w:rsidRPr="00A51DA3" w:rsidRDefault="00A51DA3" w:rsidP="00A51D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648D" id="Rettangolo 8" o:spid="_x0000_s1033" style="position:absolute;margin-left:476.05pt;margin-top:211pt;width:115.8pt;height:4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" filled="f" strokecolor="black [3213]" strokeweight="3pt">
                <v:textbox>
                  <w:txbxContent>
                    <w:p w14:paraId="747DF153" w14:textId="0AC168EF" w:rsidR="00A51DA3" w:rsidRPr="00A51DA3" w:rsidRDefault="00A51DA3" w:rsidP="00A51D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Permesso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0B0BBF" wp14:editId="35989906">
                <wp:simplePos x="0" y="0"/>
                <wp:positionH relativeFrom="column">
                  <wp:posOffset>4151630</wp:posOffset>
                </wp:positionH>
                <wp:positionV relativeFrom="paragraph">
                  <wp:posOffset>2217420</wp:posOffset>
                </wp:positionV>
                <wp:extent cx="92710" cy="1261110"/>
                <wp:effectExtent l="133350" t="19050" r="59690" b="5334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126111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2BB8F" id="Connettore 2 24" o:spid="_x0000_s1026" type="#_x0000_t32" style="position:absolute;margin-left:326.9pt;margin-top:174.6pt;width:7.3pt;height:99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F487D0" wp14:editId="6F1115A1">
                <wp:simplePos x="0" y="0"/>
                <wp:positionH relativeFrom="column">
                  <wp:posOffset>6687185</wp:posOffset>
                </wp:positionH>
                <wp:positionV relativeFrom="paragraph">
                  <wp:posOffset>2167255</wp:posOffset>
                </wp:positionV>
                <wp:extent cx="167005" cy="499110"/>
                <wp:effectExtent l="38100" t="19050" r="80645" b="5334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49911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E44A3" id="Connettore 2 30" o:spid="_x0000_s1026" type="#_x0000_t32" style="position:absolute;margin-left:526.55pt;margin-top:170.65pt;width:13.15pt;height:39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8BA980" wp14:editId="316B5252">
                <wp:simplePos x="0" y="0"/>
                <wp:positionH relativeFrom="column">
                  <wp:posOffset>8568690</wp:posOffset>
                </wp:positionH>
                <wp:positionV relativeFrom="paragraph">
                  <wp:posOffset>2183765</wp:posOffset>
                </wp:positionV>
                <wp:extent cx="111760" cy="459740"/>
                <wp:effectExtent l="95250" t="38100" r="59690" b="1651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" cy="45974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CF5F" id="Connettore 2 28" o:spid="_x0000_s1026" type="#_x0000_t32" style="position:absolute;margin-left:674.7pt;margin-top:171.95pt;width:8.8pt;height:36.2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BDC30" wp14:editId="7D41E6BB">
                <wp:simplePos x="0" y="0"/>
                <wp:positionH relativeFrom="column">
                  <wp:posOffset>5412740</wp:posOffset>
                </wp:positionH>
                <wp:positionV relativeFrom="paragraph">
                  <wp:posOffset>1649095</wp:posOffset>
                </wp:positionV>
                <wp:extent cx="2338070" cy="524510"/>
                <wp:effectExtent l="19050" t="19050" r="24130" b="27940"/>
                <wp:wrapSquare wrapText="bothSides"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D5CA" w14:textId="7148477A" w:rsidR="00A51DA3" w:rsidRPr="00A51DA3" w:rsidRDefault="00A51DA3" w:rsidP="00A51D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CantiereImpresa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BDC30" id="Rettangolo 13" o:spid="_x0000_s1034" style="position:absolute;margin-left:426.2pt;margin-top:129.85pt;width:184.1pt;height:4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" filled="f" strokecolor="black [3213]" strokeweight="3pt">
                <v:textbox>
                  <w:txbxContent>
                    <w:p w14:paraId="6F2DD5CA" w14:textId="7148477A" w:rsidR="00A51DA3" w:rsidRPr="00A51DA3" w:rsidRDefault="00A51DA3" w:rsidP="00A51D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CantiereImpresa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19D78" wp14:editId="643D970E">
                <wp:simplePos x="0" y="0"/>
                <wp:positionH relativeFrom="column">
                  <wp:posOffset>5391150</wp:posOffset>
                </wp:positionH>
                <wp:positionV relativeFrom="paragraph">
                  <wp:posOffset>3479800</wp:posOffset>
                </wp:positionV>
                <wp:extent cx="1210310" cy="524510"/>
                <wp:effectExtent l="19050" t="19050" r="27940" b="27940"/>
                <wp:wrapSquare wrapText="bothSides"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85CF2" w14:textId="19B0CA6F" w:rsidR="00A51DA3" w:rsidRPr="00A51DA3" w:rsidRDefault="00A51DA3" w:rsidP="00A51DA3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19D78" id="Rettangolo 12" o:spid="_x0000_s1035" style="position:absolute;margin-left:424.5pt;margin-top:274pt;width:95.3pt;height:4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" filled="f" strokecolor="black [3213]" strokeweight="3pt">
                <v:textbox>
                  <w:txbxContent>
                    <w:p w14:paraId="3BE85CF2" w14:textId="19B0CA6F" w:rsidR="00A51DA3" w:rsidRPr="00A51DA3" w:rsidRDefault="00A51DA3" w:rsidP="00A51DA3">
                      <w:pP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Servizio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6A856" wp14:editId="29D8EF7F">
                <wp:simplePos x="0" y="0"/>
                <wp:positionH relativeFrom="column">
                  <wp:posOffset>7303135</wp:posOffset>
                </wp:positionH>
                <wp:positionV relativeFrom="paragraph">
                  <wp:posOffset>3627120</wp:posOffset>
                </wp:positionV>
                <wp:extent cx="1683385" cy="524510"/>
                <wp:effectExtent l="19050" t="19050" r="12065" b="27940"/>
                <wp:wrapSquare wrapText="bothSides"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BFA2C" w14:textId="53E13559" w:rsidR="00A51DA3" w:rsidRPr="00A51DA3" w:rsidRDefault="00A51DA3" w:rsidP="00A51D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EnteLocale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6A856" id="Rettangolo 9" o:spid="_x0000_s1036" style="position:absolute;margin-left:575.05pt;margin-top:285.6pt;width:132.55pt;height:4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" filled="f" strokecolor="black [3213]" strokeweight="3pt">
                <v:textbox>
                  <w:txbxContent>
                    <w:p w14:paraId="3D3BFA2C" w14:textId="53E13559" w:rsidR="00A51DA3" w:rsidRPr="00A51DA3" w:rsidRDefault="00A51DA3" w:rsidP="00A51D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EnteLocale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C9A05" wp14:editId="026894D6">
                <wp:simplePos x="0" y="0"/>
                <wp:positionH relativeFrom="column">
                  <wp:posOffset>3547110</wp:posOffset>
                </wp:positionH>
                <wp:positionV relativeFrom="paragraph">
                  <wp:posOffset>3477260</wp:posOffset>
                </wp:positionV>
                <wp:extent cx="1368425" cy="524510"/>
                <wp:effectExtent l="19050" t="19050" r="22225" b="27940"/>
                <wp:wrapSquare wrapText="bothSides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6F77" w14:textId="0E430375" w:rsidR="00A51DA3" w:rsidRPr="00A51DA3" w:rsidRDefault="00A51DA3" w:rsidP="00A51D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9A05" id="Rettangolo 11" o:spid="_x0000_s1037" style="position:absolute;margin-left:279.3pt;margin-top:273.8pt;width:107.75pt;height:4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" filled="f" strokecolor="black [3213]" strokeweight="3pt">
                <v:textbox>
                  <w:txbxContent>
                    <w:p w14:paraId="2BE66F77" w14:textId="0E430375" w:rsidR="00A51DA3" w:rsidRPr="00A51DA3" w:rsidRDefault="00A51DA3" w:rsidP="00A51D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Prodotto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585CB" wp14:editId="012283FA">
                <wp:simplePos x="0" y="0"/>
                <wp:positionH relativeFrom="column">
                  <wp:posOffset>3655060</wp:posOffset>
                </wp:positionH>
                <wp:positionV relativeFrom="paragraph">
                  <wp:posOffset>1693545</wp:posOffset>
                </wp:positionV>
                <wp:extent cx="1258570" cy="524510"/>
                <wp:effectExtent l="19050" t="19050" r="17780" b="27940"/>
                <wp:wrapSquare wrapText="bothSides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E0A55" w14:textId="7F2E220F" w:rsidR="00A51DA3" w:rsidRPr="00A51DA3" w:rsidRDefault="00A51DA3" w:rsidP="00A51D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85CB" id="Rettangolo 6" o:spid="_x0000_s1038" style="position:absolute;margin-left:287.8pt;margin-top:133.35pt;width:99.1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" filled="f" strokecolor="black [3213]" strokeweight="3pt">
                <v:textbox>
                  <w:txbxContent>
                    <w:p w14:paraId="2BAE0A55" w14:textId="7F2E220F" w:rsidR="00A51DA3" w:rsidRPr="00A51DA3" w:rsidRDefault="00A51DA3" w:rsidP="00A51D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Impresa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47FE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9E02F0" wp14:editId="242DC413">
                <wp:simplePos x="0" y="0"/>
                <wp:positionH relativeFrom="column">
                  <wp:posOffset>5365750</wp:posOffset>
                </wp:positionH>
                <wp:positionV relativeFrom="paragraph">
                  <wp:posOffset>623570</wp:posOffset>
                </wp:positionV>
                <wp:extent cx="1484630" cy="524510"/>
                <wp:effectExtent l="19050" t="19050" r="20320" b="27940"/>
                <wp:wrapSquare wrapText="bothSides"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9B97" w14:textId="22CB41C4" w:rsidR="00884F83" w:rsidRPr="00884F83" w:rsidRDefault="00884F83" w:rsidP="00884F8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4F83"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02F0" id="Rettangolo 3" o:spid="_x0000_s1039" style="position:absolute;margin-left:422.5pt;margin-top:49.1pt;width:116.9pt;height:41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" filled="f" strokecolor="black [3213]" strokeweight="3pt">
                <v:textbox>
                  <w:txbxContent>
                    <w:p w14:paraId="0BC19B97" w14:textId="22CB41C4" w:rsidR="00884F83" w:rsidRPr="00884F83" w:rsidRDefault="00884F83" w:rsidP="00884F8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4F83"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CB0FCFD" w14:textId="54D102E5" w:rsidR="00A51DA3" w:rsidRDefault="008A2C9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4F15D2" wp14:editId="6BBD4F53">
                <wp:simplePos x="0" y="0"/>
                <wp:positionH relativeFrom="column">
                  <wp:posOffset>3187700</wp:posOffset>
                </wp:positionH>
                <wp:positionV relativeFrom="paragraph">
                  <wp:posOffset>122343</wp:posOffset>
                </wp:positionV>
                <wp:extent cx="2467822" cy="998855"/>
                <wp:effectExtent l="0" t="57150" r="8890" b="2984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7822" cy="998855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5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4" o:spid="_x0000_s1026" type="#_x0000_t32" style="position:absolute;margin-left:251pt;margin-top:9.65pt;width:194.3pt;height:78.65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" strokecolor="black [3213]" strokeweight="2.25pt">
                <v:stroke dashstyle="longDashDot" startarrowwidth="wide" startarrowlength="long" endarrow="classic" endarrowwidth="wide" endarrowlength="long"/>
              </v:shape>
            </w:pict>
          </mc:Fallback>
        </mc:AlternateContent>
      </w:r>
      <w:r w:rsidR="009D5D9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449D18" wp14:editId="2CC9FA4B">
                <wp:simplePos x="0" y="0"/>
                <wp:positionH relativeFrom="column">
                  <wp:posOffset>4246033</wp:posOffset>
                </wp:positionH>
                <wp:positionV relativeFrom="paragraph">
                  <wp:posOffset>73447</wp:posOffset>
                </wp:positionV>
                <wp:extent cx="91440" cy="1142789"/>
                <wp:effectExtent l="133350" t="19050" r="60960" b="38735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142789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4C5B" id="Connettore 2 51" o:spid="_x0000_s1026" type="#_x0000_t32" style="position:absolute;margin-left:334.35pt;margin-top:5.8pt;width:7.2pt;height:90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B8076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7D5D8" wp14:editId="5B93C947">
                <wp:simplePos x="0" y="0"/>
                <wp:positionH relativeFrom="column">
                  <wp:posOffset>6927850</wp:posOffset>
                </wp:positionH>
                <wp:positionV relativeFrom="paragraph">
                  <wp:posOffset>403648</wp:posOffset>
                </wp:positionV>
                <wp:extent cx="457200" cy="48683"/>
                <wp:effectExtent l="95250" t="95250" r="0" b="4699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8683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dash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28ED" id="Connettore 2 23" o:spid="_x0000_s1026" type="#_x0000_t32" style="position:absolute;margin-left:545.5pt;margin-top:31.8pt;width:36pt;height:3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" strokecolor="black [3213]" strokeweight="2.25pt">
                <v:stroke dashstyle="dash" endarrow="diamond" endarrowwidth="wide" endarrowlength="long"/>
              </v:shape>
            </w:pict>
          </mc:Fallback>
        </mc:AlternateContent>
      </w:r>
      <w:r w:rsidR="00B8076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B40F2" wp14:editId="4F9D8990">
                <wp:simplePos x="0" y="0"/>
                <wp:positionH relativeFrom="column">
                  <wp:posOffset>7388860</wp:posOffset>
                </wp:positionH>
                <wp:positionV relativeFrom="paragraph">
                  <wp:posOffset>140335</wp:posOffset>
                </wp:positionV>
                <wp:extent cx="1401445" cy="524510"/>
                <wp:effectExtent l="19050" t="19050" r="27305" b="2794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77DEE" w14:textId="3982FC0B" w:rsidR="00A51DA3" w:rsidRPr="00A51DA3" w:rsidRDefault="00A51DA3" w:rsidP="00A51D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Dirigente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40F2" id="Rettangolo 5" o:spid="_x0000_s1040" style="position:absolute;margin-left:581.8pt;margin-top:11.05pt;width:110.35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" filled="f" strokecolor="black [3213]" strokeweight="3pt">
                <v:textbox>
                  <w:txbxContent>
                    <w:p w14:paraId="7F377DEE" w14:textId="3982FC0B" w:rsidR="00A51DA3" w:rsidRPr="00A51DA3" w:rsidRDefault="00A51DA3" w:rsidP="00A51D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Dirigente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8DEA05" w14:textId="2BF44392" w:rsidR="002F57CB" w:rsidRDefault="008201E6" w:rsidP="006C11EF">
      <w:pPr>
        <w:tabs>
          <w:tab w:val="left" w:pos="9498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4B2F59" wp14:editId="2EECC803">
                <wp:simplePos x="0" y="0"/>
                <wp:positionH relativeFrom="column">
                  <wp:posOffset>3200400</wp:posOffset>
                </wp:positionH>
                <wp:positionV relativeFrom="paragraph">
                  <wp:posOffset>121497</wp:posOffset>
                </wp:positionV>
                <wp:extent cx="3926205" cy="408516"/>
                <wp:effectExtent l="0" t="114300" r="0" b="2984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205" cy="408516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0730" id="Connettore 2 35" o:spid="_x0000_s1026" type="#_x0000_t32" style="position:absolute;margin-left:252pt;margin-top:9.55pt;width:309.15pt;height:3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" strokecolor="black [3213]" strokeweight="2.25pt">
                <v:stroke dashstyle="longDashDot" startarrow="classic" startarrowwidth="wide" startarrowlength="long" endarrowwidth="wide" endarrowlength="long"/>
              </v:shape>
            </w:pict>
          </mc:Fallback>
        </mc:AlternateContent>
      </w:r>
      <w:r w:rsidR="005D218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BD3221" wp14:editId="6F16C7E4">
                <wp:simplePos x="0" y="0"/>
                <wp:positionH relativeFrom="column">
                  <wp:posOffset>7131050</wp:posOffset>
                </wp:positionH>
                <wp:positionV relativeFrom="paragraph">
                  <wp:posOffset>242146</wp:posOffset>
                </wp:positionV>
                <wp:extent cx="839893" cy="281305"/>
                <wp:effectExtent l="19050" t="19050" r="36830" b="23495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893" cy="281305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1695" id="Connettore 2 56" o:spid="_x0000_s1026" type="#_x0000_t32" style="position:absolute;margin-left:561.5pt;margin-top:19.05pt;width:66.15pt;height:22.1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" strokecolor="black [3213]" strokeweight="2.25pt">
                <v:stroke dashstyle="longDashDot" startarrowwidth="wide" startarrowlength="long" endarrowwidth="wide" endarrowlength="long"/>
              </v:shape>
            </w:pict>
          </mc:Fallback>
        </mc:AlternateContent>
      </w:r>
      <w:r w:rsidR="003418A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02B6" wp14:editId="6FC51E92">
                <wp:simplePos x="0" y="0"/>
                <wp:positionH relativeFrom="column">
                  <wp:posOffset>6017049</wp:posOffset>
                </wp:positionH>
                <wp:positionV relativeFrom="paragraph">
                  <wp:posOffset>184997</wp:posOffset>
                </wp:positionV>
                <wp:extent cx="45719" cy="505883"/>
                <wp:effectExtent l="57150" t="38100" r="50165" b="889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5883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DF65" id="Connettore 2 31" o:spid="_x0000_s1026" type="#_x0000_t32" style="position:absolute;margin-left:473.8pt;margin-top:14.55pt;width:3.6pt;height:39.8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6C11E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7F152D" wp14:editId="7832CC7C">
                <wp:simplePos x="0" y="0"/>
                <wp:positionH relativeFrom="column">
                  <wp:posOffset>4921249</wp:posOffset>
                </wp:positionH>
                <wp:positionV relativeFrom="paragraph">
                  <wp:posOffset>184996</wp:posOffset>
                </wp:positionV>
                <wp:extent cx="474133" cy="713105"/>
                <wp:effectExtent l="19050" t="38100" r="40640" b="10795"/>
                <wp:wrapNone/>
                <wp:docPr id="65" name="Connettore 2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133" cy="713105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06E2" id="Connettore 2 65" o:spid="_x0000_s1026" type="#_x0000_t32" style="position:absolute;margin-left:387.5pt;margin-top:14.55pt;width:37.35pt;height:56.1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" strokecolor="black [3213]" strokeweight="2.25pt">
                <v:stroke endarrow="block" endarrowwidth="wide" endarrowlength="long"/>
              </v:shape>
            </w:pict>
          </mc:Fallback>
        </mc:AlternateContent>
      </w:r>
    </w:p>
    <w:p w14:paraId="7BB2A988" w14:textId="2FD3CA7C" w:rsidR="00A51DA3" w:rsidRDefault="008201E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BB26A2" wp14:editId="2B31C151">
                <wp:simplePos x="0" y="0"/>
                <wp:positionH relativeFrom="column">
                  <wp:posOffset>3158490</wp:posOffset>
                </wp:positionH>
                <wp:positionV relativeFrom="paragraph">
                  <wp:posOffset>348827</wp:posOffset>
                </wp:positionV>
                <wp:extent cx="499110" cy="150918"/>
                <wp:effectExtent l="0" t="76200" r="15240" b="5905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110" cy="150918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3395" id="Connettore 2 36" o:spid="_x0000_s1026" type="#_x0000_t32" style="position:absolute;margin-left:248.7pt;margin-top:27.45pt;width:39.3pt;height:11.9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" strokecolor="black [3213]" strokeweight="2.25pt">
                <v:stroke dashstyle="longDashDot" endarrow="classic" endarrowwidth="wide" endarrowlength="long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920C15" wp14:editId="4921956E">
                <wp:simplePos x="0" y="0"/>
                <wp:positionH relativeFrom="column">
                  <wp:posOffset>3128433</wp:posOffset>
                </wp:positionH>
                <wp:positionV relativeFrom="paragraph">
                  <wp:posOffset>46142</wp:posOffset>
                </wp:positionV>
                <wp:extent cx="2276687" cy="160655"/>
                <wp:effectExtent l="0" t="114300" r="9525" b="48895"/>
                <wp:wrapNone/>
                <wp:docPr id="73" name="Connettore 2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687" cy="160655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5DDE" id="Connettore 2 73" o:spid="_x0000_s1026" type="#_x0000_t32" style="position:absolute;margin-left:246.35pt;margin-top:3.65pt;width:179.25pt;height:12.6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" strokecolor="black [3213]" strokeweight="2.25pt">
                <v:stroke dashstyle="longDashDot" startarrowwidth="wide" startarrowlength="long" endarrow="classic" endarrowwidth="wide" endarrowlength="long"/>
              </v:shape>
            </w:pict>
          </mc:Fallback>
        </mc:AlternateContent>
      </w:r>
      <w:r w:rsidR="003418A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0AE18A" wp14:editId="375196D9">
                <wp:simplePos x="0" y="0"/>
                <wp:positionH relativeFrom="column">
                  <wp:posOffset>7750387</wp:posOffset>
                </wp:positionH>
                <wp:positionV relativeFrom="paragraph">
                  <wp:posOffset>459953</wp:posOffset>
                </wp:positionV>
                <wp:extent cx="387773" cy="45719"/>
                <wp:effectExtent l="19050" t="57150" r="107950" b="107315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73" cy="45719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dash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6BE7" id="Connettore 2 33" o:spid="_x0000_s1026" type="#_x0000_t32" style="position:absolute;margin-left:610.25pt;margin-top:36.2pt;width:30.5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" strokecolor="black [3213]" strokeweight="2.25pt">
                <v:stroke dashstyle="dash" endarrow="diamond" endarrowwidth="wide" endarrowlength="long"/>
              </v:shape>
            </w:pict>
          </mc:Fallback>
        </mc:AlternateContent>
      </w:r>
      <w:r w:rsidR="006C11EF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8872C" wp14:editId="5014C7C4">
                <wp:simplePos x="0" y="0"/>
                <wp:positionH relativeFrom="column">
                  <wp:posOffset>8215418</wp:posOffset>
                </wp:positionH>
                <wp:positionV relativeFrom="paragraph">
                  <wp:posOffset>212090</wp:posOffset>
                </wp:positionV>
                <wp:extent cx="1306195" cy="524510"/>
                <wp:effectExtent l="19050" t="19050" r="27305" b="27940"/>
                <wp:wrapSquare wrapText="bothSides"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EC497" w14:textId="0222DC01" w:rsidR="00A51DA3" w:rsidRPr="00A51DA3" w:rsidRDefault="00A51DA3" w:rsidP="00A51DA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Cantiere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872C" id="Rettangolo 7" o:spid="_x0000_s1041" style="position:absolute;margin-left:646.9pt;margin-top:16.7pt;width:102.8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" filled="f" strokecolor="black [3213]" strokeweight="3pt">
                <v:textbox>
                  <w:txbxContent>
                    <w:p w14:paraId="101EC497" w14:textId="0222DC01" w:rsidR="00A51DA3" w:rsidRPr="00A51DA3" w:rsidRDefault="00A51DA3" w:rsidP="00A51DA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Cantiere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7579B7" w14:textId="34FFDD10" w:rsidR="002F57CB" w:rsidRDefault="007057C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612C2" wp14:editId="7BBFB395">
                <wp:simplePos x="0" y="0"/>
                <wp:positionH relativeFrom="column">
                  <wp:posOffset>155152</wp:posOffset>
                </wp:positionH>
                <wp:positionV relativeFrom="paragraph">
                  <wp:posOffset>250190</wp:posOffset>
                </wp:positionV>
                <wp:extent cx="1978660" cy="861060"/>
                <wp:effectExtent l="19050" t="19050" r="13970" b="27305"/>
                <wp:wrapSquare wrapText="bothSides"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86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7C4A8" w14:textId="28C897D4" w:rsidR="00F037F7" w:rsidRPr="00997B04" w:rsidRDefault="001C0A08" w:rsidP="00F037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Permesso</w:t>
                            </w:r>
                            <w:r w:rsidR="00F037F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EnteNonRilasciat</w:t>
                            </w:r>
                            <w:r w:rsidR="009244F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="00F037F7" w:rsidRPr="00997B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612C2" id="Rettangolo 19" o:spid="_x0000_s1042" style="position:absolute;margin-left:12.2pt;margin-top:19.7pt;width:155.8pt;height:67.8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" filled="f" strokecolor="black [3213]" strokeweight="3pt">
                <v:textbox style="mso-fit-shape-to-text:t">
                  <w:txbxContent>
                    <w:p w14:paraId="55D7C4A8" w14:textId="28C897D4" w:rsidR="00F037F7" w:rsidRPr="00997B04" w:rsidRDefault="001C0A08" w:rsidP="00F037F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Permesso</w:t>
                      </w:r>
                      <w:r w:rsidR="00F037F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EnteNonRilasciat</w:t>
                      </w:r>
                      <w:r w:rsidR="009244F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="00F037F7" w:rsidRPr="00997B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Exception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CA7F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D1980" wp14:editId="207C3246">
                <wp:simplePos x="0" y="0"/>
                <wp:positionH relativeFrom="column">
                  <wp:posOffset>4650317</wp:posOffset>
                </wp:positionH>
                <wp:positionV relativeFrom="paragraph">
                  <wp:posOffset>291042</wp:posOffset>
                </wp:positionV>
                <wp:extent cx="541866" cy="2047028"/>
                <wp:effectExtent l="19050" t="19050" r="86995" b="4889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" cy="2047028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F3C2" id="Connettore 2 41" o:spid="_x0000_s1026" type="#_x0000_t32" style="position:absolute;margin-left:366.15pt;margin-top:22.9pt;width:42.65pt;height:161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CA7F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926D33" wp14:editId="156FE8C0">
                <wp:simplePos x="0" y="0"/>
                <wp:positionH relativeFrom="column">
                  <wp:posOffset>4851400</wp:posOffset>
                </wp:positionH>
                <wp:positionV relativeFrom="paragraph">
                  <wp:posOffset>291041</wp:posOffset>
                </wp:positionV>
                <wp:extent cx="1013460" cy="1252643"/>
                <wp:effectExtent l="19050" t="19050" r="53340" b="4318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252643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F35A" id="Connettore 2 25" o:spid="_x0000_s1026" type="#_x0000_t32" style="position:absolute;margin-left:382pt;margin-top:22.9pt;width:79.8pt;height:9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1A06E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24E30C" wp14:editId="74FBCE28">
                <wp:simplePos x="0" y="0"/>
                <wp:positionH relativeFrom="column">
                  <wp:posOffset>4909820</wp:posOffset>
                </wp:positionH>
                <wp:positionV relativeFrom="paragraph">
                  <wp:posOffset>231775</wp:posOffset>
                </wp:positionV>
                <wp:extent cx="3230033" cy="478790"/>
                <wp:effectExtent l="19050" t="19050" r="27940" b="11176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033" cy="47879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D1AB" id="Connettore 2 32" o:spid="_x0000_s1026" type="#_x0000_t32" style="position:absolute;margin-left:386.6pt;margin-top:18.25pt;width:254.35pt;height:37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" strokecolor="black [3213]" strokeweight="2.25pt">
                <v:stroke endarrow="block" endarrowwidth="wide" endarrowlength="long"/>
              </v:shape>
            </w:pict>
          </mc:Fallback>
        </mc:AlternateContent>
      </w:r>
      <w:r w:rsidR="008201E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43C0A6" wp14:editId="2B578A99">
                <wp:simplePos x="0" y="0"/>
                <wp:positionH relativeFrom="column">
                  <wp:posOffset>3187700</wp:posOffset>
                </wp:positionH>
                <wp:positionV relativeFrom="paragraph">
                  <wp:posOffset>257175</wp:posOffset>
                </wp:positionV>
                <wp:extent cx="2211282" cy="336550"/>
                <wp:effectExtent l="38100" t="19050" r="17780" b="1206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282" cy="33655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D886" id="Connettore 2 37" o:spid="_x0000_s1026" type="#_x0000_t32" style="position:absolute;margin-left:251pt;margin-top:20.25pt;width:174.1pt;height:26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" strokecolor="black [3213]" strokeweight="2.25pt">
                <v:stroke dashstyle="longDashDot" startarrowwidth="wide" startarrowlength="long" endarrow="classic" endarrowwidth="wide" endarrowlength="long"/>
              </v:shape>
            </w:pict>
          </mc:Fallback>
        </mc:AlternateContent>
      </w:r>
      <w:r w:rsidR="008201E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49312F" wp14:editId="5C6973FD">
                <wp:simplePos x="0" y="0"/>
                <wp:positionH relativeFrom="column">
                  <wp:posOffset>3128432</wp:posOffset>
                </wp:positionH>
                <wp:positionV relativeFrom="paragraph">
                  <wp:posOffset>282575</wp:posOffset>
                </wp:positionV>
                <wp:extent cx="697865" cy="1549400"/>
                <wp:effectExtent l="38100" t="19050" r="26035" b="5080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865" cy="154940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14A8" id="Connettore 2 39" o:spid="_x0000_s1026" type="#_x0000_t32" style="position:absolute;margin-left:246.35pt;margin-top:22.25pt;width:54.95pt;height:12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" strokecolor="black [3213]" strokeweight="2.25pt">
                <v:stroke dashstyle="longDashDot" endarrow="classic" endarrowwidth="wide" endarrowlength="long"/>
              </v:shape>
            </w:pict>
          </mc:Fallback>
        </mc:AlternateContent>
      </w:r>
      <w:r w:rsidR="008201E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97732B" wp14:editId="0335F557">
                <wp:simplePos x="0" y="0"/>
                <wp:positionH relativeFrom="column">
                  <wp:posOffset>3189817</wp:posOffset>
                </wp:positionH>
                <wp:positionV relativeFrom="paragraph">
                  <wp:posOffset>291042</wp:posOffset>
                </wp:positionV>
                <wp:extent cx="2524760" cy="895350"/>
                <wp:effectExtent l="38100" t="19050" r="8890" b="76200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760" cy="89535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2045" id="Connettore 2 38" o:spid="_x0000_s1026" type="#_x0000_t32" style="position:absolute;margin-left:251.15pt;margin-top:22.9pt;width:198.8pt;height:70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" strokecolor="black [3213]" strokeweight="2.25pt">
                <v:stroke dashstyle="longDashDot" startarrowwidth="wide" startarrowlength="long" endarrow="classic" endarrowwidth="wide" endarrowlength="long"/>
              </v:shape>
            </w:pict>
          </mc:Fallback>
        </mc:AlternateContent>
      </w:r>
      <w:r w:rsidR="00E822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9E6EB" wp14:editId="10B6BE0E">
                <wp:simplePos x="0" y="0"/>
                <wp:positionH relativeFrom="column">
                  <wp:posOffset>3479799</wp:posOffset>
                </wp:positionH>
                <wp:positionV relativeFrom="paragraph">
                  <wp:posOffset>291041</wp:posOffset>
                </wp:positionV>
                <wp:extent cx="2649855" cy="1191683"/>
                <wp:effectExtent l="19050" t="19050" r="17145" b="2794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9855" cy="1191683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8DF6" id="Connettore 2 22" o:spid="_x0000_s1026" type="#_x0000_t32" style="position:absolute;margin-left:274pt;margin-top:22.9pt;width:208.65pt;height:93.8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" strokecolor="black [3213]" strokeweight="2.25pt">
                <v:stroke dashstyle="longDashDot" startarrowwidth="wide" startarrowlength="long" endarrowwidth="wide" endarrowlength="long"/>
              </v:shape>
            </w:pict>
          </mc:Fallback>
        </mc:AlternateContent>
      </w:r>
      <w:r w:rsidR="009E0B95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1B2F4" wp14:editId="14328537">
                <wp:simplePos x="0" y="0"/>
                <wp:positionH relativeFrom="column">
                  <wp:posOffset>4919133</wp:posOffset>
                </wp:positionH>
                <wp:positionV relativeFrom="paragraph">
                  <wp:posOffset>19897</wp:posOffset>
                </wp:positionV>
                <wp:extent cx="476250" cy="45719"/>
                <wp:effectExtent l="0" t="114300" r="0" b="12636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2DB3" id="Connettore 2 29" o:spid="_x0000_s1026" type="#_x0000_t32" style="position:absolute;margin-left:387.35pt;margin-top:1.55pt;width:37.5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" strokecolor="black [3213]" strokeweight="2.25pt">
                <v:stroke endarrow="block" endarrowwidth="wide" endarrowlength="long"/>
              </v:shape>
            </w:pict>
          </mc:Fallback>
        </mc:AlternateContent>
      </w:r>
    </w:p>
    <w:p w14:paraId="12AA4D41" w14:textId="4F962F51" w:rsidR="002F57CB" w:rsidRDefault="007057C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42C0B3" wp14:editId="5537A3A1">
                <wp:simplePos x="0" y="0"/>
                <wp:positionH relativeFrom="column">
                  <wp:posOffset>620607</wp:posOffset>
                </wp:positionH>
                <wp:positionV relativeFrom="paragraph">
                  <wp:posOffset>416560</wp:posOffset>
                </wp:positionV>
                <wp:extent cx="1978660" cy="861060"/>
                <wp:effectExtent l="19050" t="19050" r="19050" b="27305"/>
                <wp:wrapSquare wrapText="bothSides"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861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8650" w14:textId="5A83D545" w:rsidR="00F037F7" w:rsidRPr="00997B04" w:rsidRDefault="001C0A08" w:rsidP="00F037F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1C0A0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Permesso</w:t>
                            </w:r>
                            <w:r w:rsidR="00F037F7" w:rsidRPr="001C0A0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EnteNegat</w:t>
                            </w:r>
                            <w:r w:rsidR="009244F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="00F037F7" w:rsidRPr="001C0A0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2C0B3" id="Rettangolo 20" o:spid="_x0000_s1043" style="position:absolute;margin-left:48.85pt;margin-top:32.8pt;width:155.8pt;height:67.8pt;z-index:2516961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" filled="f" strokecolor="black [3213]" strokeweight="3pt">
                <v:textbox style="mso-fit-shape-to-text:t">
                  <w:txbxContent>
                    <w:p w14:paraId="72758650" w14:textId="5A83D545" w:rsidR="00F037F7" w:rsidRPr="00997B04" w:rsidRDefault="001C0A08" w:rsidP="00F037F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1C0A0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Permesso</w:t>
                      </w:r>
                      <w:r w:rsidR="00F037F7" w:rsidRPr="001C0A0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EnteNegat</w:t>
                      </w:r>
                      <w:r w:rsidR="009244F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="00F037F7" w:rsidRPr="001C0A0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Exception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BAA1902" w14:textId="3F9024C7" w:rsidR="00221722" w:rsidRPr="006117E7" w:rsidRDefault="00221722">
      <w:pPr>
        <w:rPr>
          <w:b/>
          <w:bCs/>
          <w:sz w:val="40"/>
          <w:szCs w:val="40"/>
          <w:u w:val="single"/>
        </w:rPr>
      </w:pPr>
    </w:p>
    <w:p w14:paraId="162E3FBF" w14:textId="14CC0337" w:rsidR="00221722" w:rsidRDefault="00DE6B6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1D95E0" wp14:editId="2B6BCE36">
                <wp:simplePos x="0" y="0"/>
                <wp:positionH relativeFrom="column">
                  <wp:posOffset>3397250</wp:posOffset>
                </wp:positionH>
                <wp:positionV relativeFrom="paragraph">
                  <wp:posOffset>31326</wp:posOffset>
                </wp:positionV>
                <wp:extent cx="84455" cy="474345"/>
                <wp:effectExtent l="19050" t="19050" r="29845" b="20955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" cy="474345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1875" id="Connettore 2 57" o:spid="_x0000_s1026" type="#_x0000_t32" style="position:absolute;margin-left:267.5pt;margin-top:2.45pt;width:6.65pt;height:37.3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" strokecolor="black [3213]" strokeweight="2.25pt">
                <v:stroke dashstyle="longDashDot" startarrowwidth="wide" startarrowlength="long" endarrowwidth="wide" endarrowlength="long"/>
              </v:shape>
            </w:pict>
          </mc:Fallback>
        </mc:AlternateContent>
      </w:r>
      <w:r w:rsidR="00E4071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A7B554" wp14:editId="344A5A5F">
                <wp:simplePos x="0" y="0"/>
                <wp:positionH relativeFrom="column">
                  <wp:posOffset>5188797</wp:posOffset>
                </wp:positionH>
                <wp:positionV relativeFrom="paragraph">
                  <wp:posOffset>618702</wp:posOffset>
                </wp:positionV>
                <wp:extent cx="827617" cy="271357"/>
                <wp:effectExtent l="19050" t="76200" r="0" b="3365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617" cy="271357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71FC" id="Connettore 2 27" o:spid="_x0000_s1026" type="#_x0000_t32" style="position:absolute;margin-left:408.55pt;margin-top:48.7pt;width:65.15pt;height:21.3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" strokecolor="black [3213]" strokeweight="2.25pt">
                <v:stroke endarrow="block" endarrowwidth="wide" endarrowlength="long"/>
              </v:shape>
            </w:pict>
          </mc:Fallback>
        </mc:AlternateContent>
      </w:r>
    </w:p>
    <w:p w14:paraId="1F0789D9" w14:textId="1D525D98" w:rsidR="00C81218" w:rsidRPr="00C81218" w:rsidRDefault="00CA3D52" w:rsidP="00C81218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C5F148" wp14:editId="01D2D423">
                <wp:simplePos x="0" y="0"/>
                <wp:positionH relativeFrom="column">
                  <wp:posOffset>7215717</wp:posOffset>
                </wp:positionH>
                <wp:positionV relativeFrom="paragraph">
                  <wp:posOffset>356235</wp:posOffset>
                </wp:positionV>
                <wp:extent cx="423333" cy="308399"/>
                <wp:effectExtent l="19050" t="19050" r="15240" b="158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308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37443" w14:textId="77777777" w:rsidR="00CA3D52" w:rsidRPr="000855FD" w:rsidRDefault="00CA3D52" w:rsidP="00CA3D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855F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F148" id="Rettangolo 42" o:spid="_x0000_s1044" style="position:absolute;margin-left:568.15pt;margin-top:28.05pt;width:33.35pt;height:24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" fillcolor="white [3212]" strokecolor="black [3213]" strokeweight="2.25pt">
                <v:stroke dashstyle="3 1"/>
                <v:textbox>
                  <w:txbxContent>
                    <w:p w14:paraId="47337443" w14:textId="77777777" w:rsidR="00CA3D52" w:rsidRPr="000855FD" w:rsidRDefault="00CA3D52" w:rsidP="00CA3D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0855F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E8228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06D38D" wp14:editId="29E7AF3F">
                <wp:simplePos x="0" y="0"/>
                <wp:positionH relativeFrom="column">
                  <wp:posOffset>3124201</wp:posOffset>
                </wp:positionH>
                <wp:positionV relativeFrom="paragraph">
                  <wp:posOffset>17779</wp:posOffset>
                </wp:positionV>
                <wp:extent cx="272838" cy="45719"/>
                <wp:effectExtent l="38100" t="114300" r="0" b="107315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838" cy="45719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lgDashDot"/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AC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8" o:spid="_x0000_s1026" type="#_x0000_t32" style="position:absolute;margin-left:246pt;margin-top:1.4pt;width:21.5pt;height:3.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" strokecolor="black [3213]" strokeweight="2.25pt">
                <v:stroke dashstyle="longDashDot" startarrow="classic" startarrowwidth="wide" startarrowlength="long" endarrowwidth="wide" endarrowlength="long"/>
              </v:shape>
            </w:pict>
          </mc:Fallback>
        </mc:AlternateContent>
      </w:r>
      <w:r w:rsidR="009D5D9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02F989" wp14:editId="578A9B42">
                <wp:simplePos x="0" y="0"/>
                <wp:positionH relativeFrom="column">
                  <wp:posOffset>3245061</wp:posOffset>
                </wp:positionH>
                <wp:positionV relativeFrom="paragraph">
                  <wp:posOffset>335280</wp:posOffset>
                </wp:positionV>
                <wp:extent cx="423333" cy="308399"/>
                <wp:effectExtent l="19050" t="19050" r="1524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308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BED61" w14:textId="3E912DC5" w:rsidR="000855FD" w:rsidRPr="000855FD" w:rsidRDefault="000855FD" w:rsidP="000855F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855FD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2F989" id="Rettangolo 1" o:spid="_x0000_s1045" style="position:absolute;margin-left:255.5pt;margin-top:26.4pt;width:33.35pt;height:24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" fillcolor="white [3212]" strokecolor="black [3213]" strokeweight="2.25pt">
                <v:stroke dashstyle="3 1"/>
                <v:textbox>
                  <w:txbxContent>
                    <w:p w14:paraId="2E4BED61" w14:textId="3E912DC5" w:rsidR="000855FD" w:rsidRPr="000855FD" w:rsidRDefault="000855FD" w:rsidP="000855F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0855FD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5871E881" w14:textId="3666B59F" w:rsidR="00C81218" w:rsidRDefault="00013692" w:rsidP="00C81218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4ACBD5" wp14:editId="73CB9267">
                <wp:simplePos x="0" y="0"/>
                <wp:positionH relativeFrom="column">
                  <wp:posOffset>292523</wp:posOffset>
                </wp:positionH>
                <wp:positionV relativeFrom="paragraph">
                  <wp:posOffset>48895</wp:posOffset>
                </wp:positionV>
                <wp:extent cx="2156883" cy="694055"/>
                <wp:effectExtent l="19050" t="19050" r="15240" b="10795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883" cy="6940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702B69" w14:textId="74A50DBA" w:rsidR="008201E6" w:rsidRPr="007057CA" w:rsidRDefault="008201E6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057CA">
                              <w:rPr>
                                <w:b/>
                                <w:bCs/>
                                <w:u w:val="single"/>
                              </w:rPr>
                              <w:t>Tutte le classi tranne Report, Impresa</w:t>
                            </w:r>
                            <w:r w:rsidR="00013692" w:rsidRPr="007057CA">
                              <w:rPr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="00013692" w:rsidRPr="007057CA">
                              <w:rPr>
                                <w:b/>
                                <w:bCs/>
                                <w:u w:val="single"/>
                              </w:rPr>
                              <w:t>ImpresaFrame</w:t>
                            </w:r>
                            <w:proofErr w:type="spellEnd"/>
                            <w:r w:rsidRPr="007057CA">
                              <w:rPr>
                                <w:b/>
                                <w:bCs/>
                                <w:u w:val="single"/>
                              </w:rPr>
                              <w:t>, Permesso</w:t>
                            </w:r>
                            <w:r w:rsidR="00B419F4" w:rsidRPr="007057CA">
                              <w:rPr>
                                <w:b/>
                                <w:bCs/>
                                <w:u w:val="single"/>
                              </w:rPr>
                              <w:t>, Cantiere</w:t>
                            </w:r>
                            <w:r w:rsidRPr="007057CA">
                              <w:rPr>
                                <w:b/>
                                <w:bCs/>
                                <w:u w:val="single"/>
                              </w:rPr>
                              <w:t xml:space="preserve"> e le eccezioni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ACBD5" id="_x0000_t202" coordsize="21600,21600" o:spt="202" path="m,l,21600r21600,l21600,xe">
                <v:stroke joinstyle="miter"/>
                <v:path gradientshapeok="t" o:connecttype="rect"/>
              </v:shapetype>
              <v:shape id="Casella di testo 59" o:spid="_x0000_s1046" type="#_x0000_t202" style="position:absolute;margin-left:23.05pt;margin-top:3.85pt;width:169.85pt;height:54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" filled="f" strokecolor="black [3213]" strokeweight="2.25pt">
                <v:textbox>
                  <w:txbxContent>
                    <w:p w14:paraId="0B702B69" w14:textId="74A50DBA" w:rsidR="008201E6" w:rsidRPr="007057CA" w:rsidRDefault="008201E6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057CA">
                        <w:rPr>
                          <w:b/>
                          <w:bCs/>
                          <w:u w:val="single"/>
                        </w:rPr>
                        <w:t>Tutte le classi tranne Report, Impresa</w:t>
                      </w:r>
                      <w:r w:rsidR="00013692" w:rsidRPr="007057CA">
                        <w:rPr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r w:rsidR="00013692" w:rsidRPr="007057CA">
                        <w:rPr>
                          <w:b/>
                          <w:bCs/>
                          <w:u w:val="single"/>
                        </w:rPr>
                        <w:t>ImpresaFrame</w:t>
                      </w:r>
                      <w:proofErr w:type="spellEnd"/>
                      <w:r w:rsidRPr="007057CA">
                        <w:rPr>
                          <w:b/>
                          <w:bCs/>
                          <w:u w:val="single"/>
                        </w:rPr>
                        <w:t>, Permesso</w:t>
                      </w:r>
                      <w:r w:rsidR="00B419F4" w:rsidRPr="007057CA">
                        <w:rPr>
                          <w:b/>
                          <w:bCs/>
                          <w:u w:val="single"/>
                        </w:rPr>
                        <w:t>, Cantiere</w:t>
                      </w:r>
                      <w:r w:rsidRPr="007057CA">
                        <w:rPr>
                          <w:b/>
                          <w:bCs/>
                          <w:u w:val="single"/>
                        </w:rPr>
                        <w:t xml:space="preserve"> e le eccezioni </w:t>
                      </w:r>
                    </w:p>
                  </w:txbxContent>
                </v:textbox>
              </v:shape>
            </w:pict>
          </mc:Fallback>
        </mc:AlternateContent>
      </w:r>
      <w:r w:rsidR="008201E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50D2D8" wp14:editId="47071AF3">
                <wp:simplePos x="0" y="0"/>
                <wp:positionH relativeFrom="column">
                  <wp:posOffset>2448983</wp:posOffset>
                </wp:positionH>
                <wp:positionV relativeFrom="paragraph">
                  <wp:posOffset>573405</wp:posOffset>
                </wp:positionV>
                <wp:extent cx="3994150" cy="127000"/>
                <wp:effectExtent l="19050" t="152400" r="0" b="63500"/>
                <wp:wrapNone/>
                <wp:docPr id="72" name="Connettore 2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4150" cy="127000"/>
                        </a:xfrm>
                        <a:prstGeom prst="straightConnector1">
                          <a:avLst/>
                        </a:prstGeom>
                        <a:ln w="28575" cap="flat">
                          <a:solidFill>
                            <a:schemeClr val="tx1"/>
                          </a:solidFill>
                          <a:prstDash val="sysDot"/>
                          <a:tailEnd type="arrow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2773" id="Connettore 2 72" o:spid="_x0000_s1026" type="#_x0000_t32" style="position:absolute;margin-left:192.85pt;margin-top:45.15pt;width:314.5pt;height:10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" strokecolor="black [3213]" strokeweight="2.25pt">
                <v:stroke dashstyle="1 1" endarrow="open" endarrowwidth="wide" endarrowlength="long"/>
              </v:shape>
            </w:pict>
          </mc:Fallback>
        </mc:AlternateContent>
      </w:r>
      <w:r w:rsidR="009D5D9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F72F4" wp14:editId="79D149D8">
                <wp:simplePos x="0" y="0"/>
                <wp:positionH relativeFrom="column">
                  <wp:posOffset>2650490</wp:posOffset>
                </wp:positionH>
                <wp:positionV relativeFrom="paragraph">
                  <wp:posOffset>49530</wp:posOffset>
                </wp:positionV>
                <wp:extent cx="1096645" cy="524510"/>
                <wp:effectExtent l="19050" t="19050" r="27305" b="27940"/>
                <wp:wrapSquare wrapText="bothSides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42143" w14:textId="7A697314" w:rsidR="00997B04" w:rsidRPr="00A51DA3" w:rsidRDefault="00997B04" w:rsidP="00997B0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72F4" id="Rettangolo 14" o:spid="_x0000_s1047" style="position:absolute;margin-left:208.7pt;margin-top:3.9pt;width:86.35pt;height:4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" filled="f" strokecolor="black [3213]" strokeweight="3pt">
                <v:textbox>
                  <w:txbxContent>
                    <w:p w14:paraId="20842143" w14:textId="7A697314" w:rsidR="00997B04" w:rsidRPr="00A51DA3" w:rsidRDefault="00997B04" w:rsidP="00997B04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53B7C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7D9E96" wp14:editId="7CC58D18">
                <wp:simplePos x="0" y="0"/>
                <wp:positionH relativeFrom="column">
                  <wp:posOffset>6489065</wp:posOffset>
                </wp:positionH>
                <wp:positionV relativeFrom="paragraph">
                  <wp:posOffset>49954</wp:posOffset>
                </wp:positionV>
                <wp:extent cx="1258570" cy="524510"/>
                <wp:effectExtent l="19050" t="19050" r="17780" b="27940"/>
                <wp:wrapSquare wrapText="bothSides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24510"/>
                        </a:xfrm>
                        <a:prstGeom prst="rect">
                          <a:avLst/>
                        </a:prstGeom>
                        <a:noFill/>
                        <a:ln w="381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0A303" w14:textId="0DF9CB9E" w:rsidR="00053B7C" w:rsidRPr="00A51DA3" w:rsidRDefault="00053B7C" w:rsidP="00053B7C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9E96" id="Rettangolo 4" o:spid="_x0000_s1048" style="position:absolute;margin-left:510.95pt;margin-top:3.95pt;width:99.1pt;height:41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" filled="f" strokecolor="black [3213]" strokeweight="3pt">
                <v:stroke linestyle="thickBetweenThin"/>
                <v:textbox>
                  <w:txbxContent>
                    <w:p w14:paraId="1B40A303" w14:textId="0DF9CB9E" w:rsidR="00053B7C" w:rsidRPr="00A51DA3" w:rsidRDefault="00053B7C" w:rsidP="00053B7C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6131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EF0205" wp14:editId="1E89C62E">
                <wp:simplePos x="0" y="0"/>
                <wp:positionH relativeFrom="column">
                  <wp:posOffset>8347710</wp:posOffset>
                </wp:positionH>
                <wp:positionV relativeFrom="paragraph">
                  <wp:posOffset>49953</wp:posOffset>
                </wp:positionV>
                <wp:extent cx="1258570" cy="524510"/>
                <wp:effectExtent l="19050" t="19050" r="17780" b="27940"/>
                <wp:wrapSquare wrapText="bothSides"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524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EB023" w14:textId="29BB345D" w:rsidR="00B215E6" w:rsidRPr="00A51DA3" w:rsidRDefault="00B215E6" w:rsidP="00B215E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Utilit</w:t>
                            </w:r>
                            <w:r w:rsidR="005D2182">
                              <w:rPr>
                                <w:color w:val="000000" w:themeColor="text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F0205" id="Rettangolo 2" o:spid="_x0000_s1049" style="position:absolute;margin-left:657.3pt;margin-top:3.95pt;width:99.1pt;height:4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" filled="f" strokecolor="black [3213]" strokeweight="3pt">
                <v:textbox>
                  <w:txbxContent>
                    <w:p w14:paraId="37DEB023" w14:textId="29BB345D" w:rsidR="00B215E6" w:rsidRPr="00A51DA3" w:rsidRDefault="00B215E6" w:rsidP="00B215E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Utilit</w:t>
                      </w:r>
                      <w:r w:rsidR="005D2182">
                        <w:rPr>
                          <w:color w:val="000000" w:themeColor="text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B13510" w14:textId="5FC6CBE7" w:rsidR="00C81218" w:rsidRDefault="00C81218" w:rsidP="00C812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Schede CRC</w:t>
      </w:r>
    </w:p>
    <w:tbl>
      <w:tblPr>
        <w:tblStyle w:val="Grigliatabella"/>
        <w:tblpPr w:leftFromText="141" w:rightFromText="141" w:vertAnchor="page" w:tblpY="162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9"/>
        <w:gridCol w:w="3338"/>
      </w:tblGrid>
      <w:tr w:rsidR="00B41023" w14:paraId="50FBACF6" w14:textId="77777777" w:rsidTr="00A46107">
        <w:trPr>
          <w:trHeight w:val="522"/>
        </w:trPr>
        <w:tc>
          <w:tcPr>
            <w:tcW w:w="69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3E345DA" w14:textId="7E5AC6FE" w:rsidR="00B41023" w:rsidRDefault="00B41023" w:rsidP="00A4610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Impresa</w:t>
            </w:r>
          </w:p>
        </w:tc>
      </w:tr>
      <w:tr w:rsidR="00B41023" w14:paraId="0E0174E3" w14:textId="77777777" w:rsidTr="00A46107">
        <w:tblPrEx>
          <w:tblCellMar>
            <w:left w:w="108" w:type="dxa"/>
            <w:right w:w="108" w:type="dxa"/>
          </w:tblCellMar>
        </w:tblPrEx>
        <w:trPr>
          <w:trHeight w:val="354"/>
        </w:trPr>
        <w:tc>
          <w:tcPr>
            <w:tcW w:w="359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54EBBCBC" w14:textId="07C9252E" w:rsidR="00B41023" w:rsidRPr="00E05F59" w:rsidRDefault="00E05F59" w:rsidP="00A46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personale</w:t>
            </w:r>
          </w:p>
        </w:tc>
        <w:tc>
          <w:tcPr>
            <w:tcW w:w="333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72B467DD" w14:textId="7DDDC38E" w:rsidR="00B41023" w:rsidRPr="00E05F59" w:rsidRDefault="00E05F59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Personale</w:t>
            </w:r>
          </w:p>
        </w:tc>
      </w:tr>
      <w:tr w:rsidR="00B41023" w14:paraId="1F40F763" w14:textId="77777777" w:rsidTr="00A46107">
        <w:tblPrEx>
          <w:tblCellMar>
            <w:left w:w="108" w:type="dxa"/>
            <w:right w:w="108" w:type="dxa"/>
          </w:tblCellMar>
        </w:tblPrEx>
        <w:trPr>
          <w:trHeight w:val="66"/>
        </w:trPr>
        <w:tc>
          <w:tcPr>
            <w:tcW w:w="3599" w:type="dxa"/>
            <w:tcBorders>
              <w:left w:val="single" w:sz="12" w:space="0" w:color="auto"/>
              <w:right w:val="single" w:sz="12" w:space="0" w:color="auto"/>
            </w:tcBorders>
          </w:tcPr>
          <w:p w14:paraId="00E8C85A" w14:textId="482970C1" w:rsidR="00B41023" w:rsidRPr="00E05F59" w:rsidRDefault="00E05F59" w:rsidP="00A46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cantieri</w:t>
            </w:r>
          </w:p>
        </w:tc>
        <w:tc>
          <w:tcPr>
            <w:tcW w:w="3338" w:type="dxa"/>
            <w:tcBorders>
              <w:left w:val="single" w:sz="12" w:space="0" w:color="auto"/>
              <w:right w:val="single" w:sz="12" w:space="0" w:color="auto"/>
            </w:tcBorders>
          </w:tcPr>
          <w:p w14:paraId="7D5ACB94" w14:textId="6ADC3BB1" w:rsidR="00B41023" w:rsidRPr="00E05F59" w:rsidRDefault="00E05F59" w:rsidP="00A46107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CantiereImpresa</w:t>
            </w:r>
            <w:proofErr w:type="spellEnd"/>
          </w:p>
        </w:tc>
      </w:tr>
      <w:tr w:rsidR="00B41023" w14:paraId="1EEAA441" w14:textId="77777777" w:rsidTr="00A46107">
        <w:tblPrEx>
          <w:tblCellMar>
            <w:left w:w="108" w:type="dxa"/>
            <w:right w:w="108" w:type="dxa"/>
          </w:tblCellMar>
        </w:tblPrEx>
        <w:trPr>
          <w:trHeight w:val="384"/>
        </w:trPr>
        <w:tc>
          <w:tcPr>
            <w:tcW w:w="3599" w:type="dxa"/>
            <w:tcBorders>
              <w:left w:val="single" w:sz="12" w:space="0" w:color="auto"/>
              <w:right w:val="single" w:sz="12" w:space="0" w:color="auto"/>
            </w:tcBorders>
          </w:tcPr>
          <w:p w14:paraId="7BD9E7BF" w14:textId="07BC99D8" w:rsidR="00B41023" w:rsidRPr="00E05F59" w:rsidRDefault="00E05F59" w:rsidP="00A46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Gestione </w:t>
            </w:r>
            <w:r w:rsidR="00637979">
              <w:rPr>
                <w:sz w:val="28"/>
                <w:szCs w:val="28"/>
              </w:rPr>
              <w:t>prodotti</w:t>
            </w:r>
          </w:p>
        </w:tc>
        <w:tc>
          <w:tcPr>
            <w:tcW w:w="3338" w:type="dxa"/>
            <w:tcBorders>
              <w:left w:val="single" w:sz="12" w:space="0" w:color="auto"/>
              <w:right w:val="single" w:sz="12" w:space="0" w:color="auto"/>
            </w:tcBorders>
          </w:tcPr>
          <w:p w14:paraId="719C941A" w14:textId="09FDE211" w:rsidR="00A46107" w:rsidRPr="00E05F59" w:rsidRDefault="00A46107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</w:t>
            </w:r>
          </w:p>
        </w:tc>
      </w:tr>
      <w:tr w:rsidR="00A46107" w14:paraId="6E27F60A" w14:textId="77777777" w:rsidTr="00A46107">
        <w:tblPrEx>
          <w:tblCellMar>
            <w:left w:w="108" w:type="dxa"/>
            <w:right w:w="108" w:type="dxa"/>
          </w:tblCellMar>
        </w:tblPrEx>
        <w:trPr>
          <w:trHeight w:val="384"/>
        </w:trPr>
        <w:tc>
          <w:tcPr>
            <w:tcW w:w="3599" w:type="dxa"/>
            <w:tcBorders>
              <w:left w:val="single" w:sz="12" w:space="0" w:color="auto"/>
              <w:right w:val="single" w:sz="12" w:space="0" w:color="auto"/>
            </w:tcBorders>
          </w:tcPr>
          <w:p w14:paraId="03A2BAEE" w14:textId="6AE1BB02" w:rsidR="00A46107" w:rsidRDefault="00637979" w:rsidP="00A46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servizi</w:t>
            </w:r>
          </w:p>
        </w:tc>
        <w:tc>
          <w:tcPr>
            <w:tcW w:w="3338" w:type="dxa"/>
            <w:tcBorders>
              <w:left w:val="single" w:sz="12" w:space="0" w:color="auto"/>
              <w:right w:val="single" w:sz="12" w:space="0" w:color="auto"/>
            </w:tcBorders>
          </w:tcPr>
          <w:p w14:paraId="14E9F350" w14:textId="4537BEC5" w:rsidR="00A46107" w:rsidRDefault="00A46107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Servizio</w:t>
            </w:r>
          </w:p>
        </w:tc>
      </w:tr>
      <w:tr w:rsidR="000C0854" w14:paraId="7EFB7563" w14:textId="77777777" w:rsidTr="00A46107">
        <w:tblPrEx>
          <w:tblCellMar>
            <w:left w:w="108" w:type="dxa"/>
            <w:right w:w="108" w:type="dxa"/>
          </w:tblCellMar>
        </w:tblPrEx>
        <w:trPr>
          <w:trHeight w:val="384"/>
        </w:trPr>
        <w:tc>
          <w:tcPr>
            <w:tcW w:w="3599" w:type="dxa"/>
            <w:tcBorders>
              <w:left w:val="single" w:sz="12" w:space="0" w:color="auto"/>
              <w:right w:val="single" w:sz="12" w:space="0" w:color="auto"/>
            </w:tcBorders>
          </w:tcPr>
          <w:p w14:paraId="7A251B35" w14:textId="580F9E0D" w:rsidR="000C0854" w:rsidRDefault="000C0854" w:rsidP="00A46107">
            <w:pPr>
              <w:rPr>
                <w:sz w:val="28"/>
                <w:szCs w:val="28"/>
              </w:rPr>
            </w:pPr>
          </w:p>
        </w:tc>
        <w:tc>
          <w:tcPr>
            <w:tcW w:w="3338" w:type="dxa"/>
            <w:tcBorders>
              <w:left w:val="single" w:sz="12" w:space="0" w:color="auto"/>
              <w:right w:val="single" w:sz="12" w:space="0" w:color="auto"/>
            </w:tcBorders>
          </w:tcPr>
          <w:p w14:paraId="7C91C33A" w14:textId="28C7258D" w:rsidR="000C0854" w:rsidRDefault="00D345B1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73058" w14:paraId="2078A0E4" w14:textId="77777777" w:rsidTr="00A46107">
        <w:tblPrEx>
          <w:tblCellMar>
            <w:left w:w="108" w:type="dxa"/>
            <w:right w:w="108" w:type="dxa"/>
          </w:tblCellMar>
        </w:tblPrEx>
        <w:trPr>
          <w:trHeight w:val="384"/>
        </w:trPr>
        <w:tc>
          <w:tcPr>
            <w:tcW w:w="3599" w:type="dxa"/>
            <w:tcBorders>
              <w:left w:val="single" w:sz="12" w:space="0" w:color="auto"/>
              <w:right w:val="single" w:sz="12" w:space="0" w:color="auto"/>
            </w:tcBorders>
          </w:tcPr>
          <w:p w14:paraId="46CCB35A" w14:textId="77777777" w:rsidR="00373058" w:rsidRDefault="00373058" w:rsidP="00A46107">
            <w:pPr>
              <w:rPr>
                <w:sz w:val="28"/>
                <w:szCs w:val="28"/>
              </w:rPr>
            </w:pPr>
          </w:p>
        </w:tc>
        <w:tc>
          <w:tcPr>
            <w:tcW w:w="3338" w:type="dxa"/>
            <w:tcBorders>
              <w:left w:val="single" w:sz="12" w:space="0" w:color="auto"/>
              <w:right w:val="single" w:sz="12" w:space="0" w:color="auto"/>
            </w:tcBorders>
          </w:tcPr>
          <w:p w14:paraId="36095E6F" w14:textId="3903DF1A" w:rsidR="00373058" w:rsidRDefault="00373058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Fornitore</w:t>
            </w:r>
          </w:p>
        </w:tc>
      </w:tr>
      <w:tr w:rsidR="000C7069" w14:paraId="6BE0C88F" w14:textId="77777777" w:rsidTr="00A46107">
        <w:tblPrEx>
          <w:tblCellMar>
            <w:left w:w="108" w:type="dxa"/>
            <w:right w:w="108" w:type="dxa"/>
          </w:tblCellMar>
        </w:tblPrEx>
        <w:trPr>
          <w:trHeight w:val="384"/>
        </w:trPr>
        <w:tc>
          <w:tcPr>
            <w:tcW w:w="3599" w:type="dxa"/>
            <w:tcBorders>
              <w:left w:val="single" w:sz="12" w:space="0" w:color="auto"/>
              <w:right w:val="single" w:sz="12" w:space="0" w:color="auto"/>
            </w:tcBorders>
          </w:tcPr>
          <w:p w14:paraId="5C03B945" w14:textId="77777777" w:rsidR="000C7069" w:rsidRDefault="000C7069" w:rsidP="00A46107">
            <w:pPr>
              <w:rPr>
                <w:sz w:val="28"/>
                <w:szCs w:val="28"/>
              </w:rPr>
            </w:pPr>
          </w:p>
        </w:tc>
        <w:tc>
          <w:tcPr>
            <w:tcW w:w="3338" w:type="dxa"/>
            <w:tcBorders>
              <w:left w:val="single" w:sz="12" w:space="0" w:color="auto"/>
              <w:right w:val="single" w:sz="12" w:space="0" w:color="auto"/>
            </w:tcBorders>
          </w:tcPr>
          <w:p w14:paraId="15E77784" w14:textId="5C152E39" w:rsidR="000C7069" w:rsidRDefault="000C7069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Utilità</w:t>
            </w:r>
          </w:p>
        </w:tc>
      </w:tr>
    </w:tbl>
    <w:tbl>
      <w:tblPr>
        <w:tblStyle w:val="Grigliatabella"/>
        <w:tblpPr w:leftFromText="141" w:rightFromText="141" w:vertAnchor="page" w:horzAnchor="margin" w:tblpXSpec="right" w:tblpY="162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6"/>
        <w:gridCol w:w="3121"/>
      </w:tblGrid>
      <w:tr w:rsidR="00A46107" w14:paraId="0735EA6C" w14:textId="77777777" w:rsidTr="00A46107">
        <w:trPr>
          <w:trHeight w:val="532"/>
        </w:trPr>
        <w:tc>
          <w:tcPr>
            <w:tcW w:w="70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720FA7A" w14:textId="6CC2EC17" w:rsidR="00A46107" w:rsidRDefault="00A46107" w:rsidP="00A46107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CantiereImpresa</w:t>
            </w:r>
            <w:proofErr w:type="spellEnd"/>
          </w:p>
        </w:tc>
      </w:tr>
      <w:tr w:rsidR="00A46107" w14:paraId="1E054E0B" w14:textId="77777777" w:rsidTr="00773EB1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94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3A6EEB61" w14:textId="1FBD21B5" w:rsidR="00A46107" w:rsidRPr="00E05F59" w:rsidRDefault="00A46107" w:rsidP="00A46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cantiere d</w:t>
            </w:r>
            <w:r w:rsidR="00773EB1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Cliente</w:t>
            </w:r>
          </w:p>
        </w:tc>
        <w:tc>
          <w:tcPr>
            <w:tcW w:w="312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4C48C047" w14:textId="4AD6FA4B" w:rsidR="00A46107" w:rsidRPr="00E05F59" w:rsidRDefault="00773EB1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Cantiere</w:t>
            </w:r>
          </w:p>
        </w:tc>
      </w:tr>
      <w:tr w:rsidR="00773EB1" w14:paraId="3B3C9C2C" w14:textId="77777777" w:rsidTr="00773EB1">
        <w:tblPrEx>
          <w:tblCellMar>
            <w:left w:w="108" w:type="dxa"/>
            <w:right w:w="108" w:type="dxa"/>
          </w:tblCellMar>
        </w:tblPrEx>
        <w:trPr>
          <w:trHeight w:val="67"/>
        </w:trPr>
        <w:tc>
          <w:tcPr>
            <w:tcW w:w="3946" w:type="dxa"/>
            <w:tcBorders>
              <w:left w:val="single" w:sz="12" w:space="0" w:color="auto"/>
              <w:right w:val="single" w:sz="12" w:space="0" w:color="auto"/>
            </w:tcBorders>
          </w:tcPr>
          <w:p w14:paraId="4C8FC533" w14:textId="772574B1" w:rsidR="00A46107" w:rsidRPr="00E05F59" w:rsidRDefault="000C7069" w:rsidP="00A461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personale del cantiere</w:t>
            </w:r>
          </w:p>
        </w:tc>
        <w:tc>
          <w:tcPr>
            <w:tcW w:w="3121" w:type="dxa"/>
            <w:tcBorders>
              <w:left w:val="single" w:sz="12" w:space="0" w:color="auto"/>
              <w:right w:val="single" w:sz="12" w:space="0" w:color="auto"/>
            </w:tcBorders>
          </w:tcPr>
          <w:p w14:paraId="428D2120" w14:textId="6B88A98D" w:rsidR="00A46107" w:rsidRPr="00E05F59" w:rsidRDefault="00773EB1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Permesso</w:t>
            </w:r>
          </w:p>
        </w:tc>
      </w:tr>
      <w:tr w:rsidR="00773EB1" w14:paraId="44540EE4" w14:textId="77777777" w:rsidTr="00773EB1">
        <w:tblPrEx>
          <w:tblCellMar>
            <w:left w:w="108" w:type="dxa"/>
            <w:right w:w="108" w:type="dxa"/>
          </w:tblCellMar>
        </w:tblPrEx>
        <w:trPr>
          <w:trHeight w:val="391"/>
        </w:trPr>
        <w:tc>
          <w:tcPr>
            <w:tcW w:w="3946" w:type="dxa"/>
            <w:tcBorders>
              <w:left w:val="single" w:sz="12" w:space="0" w:color="auto"/>
              <w:right w:val="single" w:sz="12" w:space="0" w:color="auto"/>
            </w:tcBorders>
          </w:tcPr>
          <w:p w14:paraId="1F400BC5" w14:textId="132114BE" w:rsidR="00A46107" w:rsidRPr="00E05F59" w:rsidRDefault="00A46107" w:rsidP="00A46107">
            <w:pPr>
              <w:rPr>
                <w:sz w:val="28"/>
                <w:szCs w:val="28"/>
              </w:rPr>
            </w:pPr>
          </w:p>
        </w:tc>
        <w:tc>
          <w:tcPr>
            <w:tcW w:w="3121" w:type="dxa"/>
            <w:tcBorders>
              <w:left w:val="single" w:sz="12" w:space="0" w:color="auto"/>
              <w:right w:val="single" w:sz="12" w:space="0" w:color="auto"/>
            </w:tcBorders>
          </w:tcPr>
          <w:p w14:paraId="7710387D" w14:textId="53B9B1A2" w:rsidR="00A46107" w:rsidRPr="00E05F59" w:rsidRDefault="00773EB1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Personale</w:t>
            </w:r>
          </w:p>
        </w:tc>
      </w:tr>
      <w:tr w:rsidR="0008682C" w14:paraId="6C3D387B" w14:textId="77777777" w:rsidTr="00773EB1">
        <w:tblPrEx>
          <w:tblCellMar>
            <w:left w:w="108" w:type="dxa"/>
            <w:right w:w="108" w:type="dxa"/>
          </w:tblCellMar>
        </w:tblPrEx>
        <w:trPr>
          <w:trHeight w:val="391"/>
        </w:trPr>
        <w:tc>
          <w:tcPr>
            <w:tcW w:w="3946" w:type="dxa"/>
            <w:tcBorders>
              <w:left w:val="single" w:sz="12" w:space="0" w:color="auto"/>
              <w:right w:val="single" w:sz="12" w:space="0" w:color="auto"/>
            </w:tcBorders>
          </w:tcPr>
          <w:p w14:paraId="34AFCBDE" w14:textId="77777777" w:rsidR="0008682C" w:rsidRDefault="0008682C" w:rsidP="00A46107">
            <w:pPr>
              <w:rPr>
                <w:sz w:val="28"/>
                <w:szCs w:val="28"/>
              </w:rPr>
            </w:pPr>
          </w:p>
        </w:tc>
        <w:tc>
          <w:tcPr>
            <w:tcW w:w="3121" w:type="dxa"/>
            <w:tcBorders>
              <w:left w:val="single" w:sz="12" w:space="0" w:color="auto"/>
              <w:right w:val="single" w:sz="12" w:space="0" w:color="auto"/>
            </w:tcBorders>
          </w:tcPr>
          <w:p w14:paraId="572CC98E" w14:textId="199866E9" w:rsidR="0008682C" w:rsidRDefault="000C0854" w:rsidP="00A4610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Utilità</w:t>
            </w:r>
          </w:p>
        </w:tc>
      </w:tr>
    </w:tbl>
    <w:p w14:paraId="6DE52271" w14:textId="77777777" w:rsidR="00E05F59" w:rsidRPr="00C81218" w:rsidRDefault="00E05F59" w:rsidP="00C81218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5EA8A5F5" w14:textId="0AD87C2D" w:rsidR="00C81218" w:rsidRDefault="00C81218" w:rsidP="00C81218">
      <w:pPr>
        <w:rPr>
          <w:sz w:val="40"/>
          <w:szCs w:val="40"/>
        </w:rPr>
      </w:pPr>
    </w:p>
    <w:p w14:paraId="2E208731" w14:textId="30EF2929" w:rsidR="00773EB1" w:rsidRPr="00773EB1" w:rsidRDefault="00773EB1" w:rsidP="00773EB1">
      <w:pPr>
        <w:rPr>
          <w:sz w:val="40"/>
          <w:szCs w:val="40"/>
        </w:rPr>
      </w:pPr>
    </w:p>
    <w:tbl>
      <w:tblPr>
        <w:tblStyle w:val="Grigliatabella"/>
        <w:tblpPr w:leftFromText="141" w:rightFromText="141" w:vertAnchor="page" w:horzAnchor="margin" w:tblpXSpec="right" w:tblpY="450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6"/>
        <w:gridCol w:w="3121"/>
      </w:tblGrid>
      <w:tr w:rsidR="00773EB1" w14:paraId="4261CD48" w14:textId="77777777" w:rsidTr="00773EB1">
        <w:trPr>
          <w:trHeight w:val="532"/>
        </w:trPr>
        <w:tc>
          <w:tcPr>
            <w:tcW w:w="70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B46B385" w14:textId="021F4145" w:rsidR="00773EB1" w:rsidRDefault="00773EB1" w:rsidP="00773EB1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EnteLocale</w:t>
            </w:r>
            <w:proofErr w:type="spellEnd"/>
          </w:p>
        </w:tc>
      </w:tr>
      <w:tr w:rsidR="00773EB1" w14:paraId="5771B250" w14:textId="77777777" w:rsidTr="002B494C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94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0D2670" w14:textId="1D6654F4" w:rsidR="00773EB1" w:rsidRPr="00E05F59" w:rsidRDefault="00773EB1" w:rsidP="00773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Gestione permess</w:t>
            </w:r>
            <w:r w:rsidR="00637979">
              <w:rPr>
                <w:sz w:val="28"/>
                <w:szCs w:val="28"/>
              </w:rPr>
              <w:t>i cantieri</w:t>
            </w:r>
          </w:p>
        </w:tc>
        <w:tc>
          <w:tcPr>
            <w:tcW w:w="312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886404" w14:textId="2805EAAF" w:rsidR="00773EB1" w:rsidRPr="00E05F59" w:rsidRDefault="00637979" w:rsidP="00773EB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Permesso</w:t>
            </w:r>
          </w:p>
        </w:tc>
      </w:tr>
      <w:tr w:rsidR="002B494C" w14:paraId="14F76F1A" w14:textId="77777777" w:rsidTr="002B494C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94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C1A7F57" w14:textId="77777777" w:rsidR="002B494C" w:rsidRDefault="002B494C" w:rsidP="00773EB1">
            <w:pPr>
              <w:rPr>
                <w:sz w:val="28"/>
                <w:szCs w:val="28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F93D24B" w14:textId="1A1683B2" w:rsidR="002B494C" w:rsidRDefault="002B494C" w:rsidP="00773EB1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CantiereImpresa</w:t>
            </w:r>
            <w:proofErr w:type="spellEnd"/>
          </w:p>
        </w:tc>
      </w:tr>
    </w:tbl>
    <w:p w14:paraId="620AD2DF" w14:textId="77777777" w:rsidR="00773EB1" w:rsidRDefault="00773EB1" w:rsidP="00773EB1">
      <w:pPr>
        <w:rPr>
          <w:sz w:val="40"/>
          <w:szCs w:val="40"/>
        </w:rPr>
      </w:pPr>
    </w:p>
    <w:tbl>
      <w:tblPr>
        <w:tblStyle w:val="Grigliatabella"/>
        <w:tblpPr w:leftFromText="141" w:rightFromText="141" w:vertAnchor="page" w:horzAnchor="margin" w:tblpXSpec="right" w:tblpY="612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6"/>
        <w:gridCol w:w="3121"/>
      </w:tblGrid>
      <w:tr w:rsidR="00B93581" w14:paraId="3E913D71" w14:textId="77777777" w:rsidTr="00B93581">
        <w:trPr>
          <w:trHeight w:val="532"/>
        </w:trPr>
        <w:tc>
          <w:tcPr>
            <w:tcW w:w="70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EDBBA92" w14:textId="591AE62B" w:rsidR="00B93581" w:rsidRDefault="00B93581" w:rsidP="00B935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Report</w:t>
            </w:r>
          </w:p>
        </w:tc>
      </w:tr>
      <w:tr w:rsidR="00B93581" w14:paraId="551DFA39" w14:textId="77777777" w:rsidTr="00B93581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94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64EF000D" w14:textId="199EBBA4" w:rsidR="00B93581" w:rsidRPr="00E05F59" w:rsidRDefault="00B93581" w:rsidP="00B935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di report</w:t>
            </w:r>
          </w:p>
        </w:tc>
        <w:tc>
          <w:tcPr>
            <w:tcW w:w="3121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3FE1D10F" w14:textId="1A989FCE" w:rsidR="00B93581" w:rsidRPr="00E05F59" w:rsidRDefault="000855FD" w:rsidP="00B935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</w:tbl>
    <w:tbl>
      <w:tblPr>
        <w:tblStyle w:val="Grigliatabella"/>
        <w:tblpPr w:leftFromText="141" w:rightFromText="141" w:vertAnchor="page" w:horzAnchor="margin" w:tblpY="9028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9"/>
        <w:gridCol w:w="2128"/>
      </w:tblGrid>
      <w:tr w:rsidR="00373058" w14:paraId="48A96CC3" w14:textId="77777777" w:rsidTr="000C7069">
        <w:trPr>
          <w:trHeight w:val="532"/>
        </w:trPr>
        <w:tc>
          <w:tcPr>
            <w:tcW w:w="70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FB0473B" w14:textId="77777777" w:rsidR="00373058" w:rsidRDefault="00373058" w:rsidP="000C7069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ImpresaFrame</w:t>
            </w:r>
            <w:proofErr w:type="spellEnd"/>
          </w:p>
        </w:tc>
      </w:tr>
      <w:tr w:rsidR="00373058" w14:paraId="35907EFF" w14:textId="77777777" w:rsidTr="000C7069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493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26BE55E0" w14:textId="77777777" w:rsidR="00373058" w:rsidRPr="00E05F59" w:rsidRDefault="00373058" w:rsidP="000C70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grafica delle informazioni</w:t>
            </w:r>
          </w:p>
        </w:tc>
        <w:tc>
          <w:tcPr>
            <w:tcW w:w="2128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6EF12E77" w14:textId="77777777" w:rsidR="00373058" w:rsidRPr="00E05F59" w:rsidRDefault="00373058" w:rsidP="000C706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Impresa</w:t>
            </w:r>
          </w:p>
        </w:tc>
      </w:tr>
    </w:tbl>
    <w:tbl>
      <w:tblPr>
        <w:tblStyle w:val="Grigliatabella"/>
        <w:tblpPr w:leftFromText="141" w:rightFromText="141" w:vertAnchor="page" w:horzAnchor="margin" w:tblpY="540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3"/>
        <w:gridCol w:w="3404"/>
      </w:tblGrid>
      <w:tr w:rsidR="000C7069" w14:paraId="2F3A30A9" w14:textId="77777777" w:rsidTr="000C7069">
        <w:trPr>
          <w:trHeight w:val="532"/>
        </w:trPr>
        <w:tc>
          <w:tcPr>
            <w:tcW w:w="70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75E7EFA" w14:textId="77777777" w:rsidR="000C7069" w:rsidRDefault="000C7069" w:rsidP="000C706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Cliente</w:t>
            </w:r>
          </w:p>
        </w:tc>
      </w:tr>
      <w:tr w:rsidR="000C7069" w14:paraId="35BF6B43" w14:textId="77777777" w:rsidTr="000C7069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66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66699630" w14:textId="77777777" w:rsidR="000C7069" w:rsidRPr="00E05F59" w:rsidRDefault="000C7069" w:rsidP="000C70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cantiere</w:t>
            </w:r>
          </w:p>
        </w:tc>
        <w:tc>
          <w:tcPr>
            <w:tcW w:w="340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7BB3A49F" w14:textId="77777777" w:rsidR="000C7069" w:rsidRPr="00E05F59" w:rsidRDefault="000C7069" w:rsidP="000C706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Cantiere</w:t>
            </w:r>
          </w:p>
        </w:tc>
      </w:tr>
    </w:tbl>
    <w:tbl>
      <w:tblPr>
        <w:tblStyle w:val="Grigliatabella"/>
        <w:tblpPr w:leftFromText="141" w:rightFromText="141" w:vertAnchor="page" w:horzAnchor="margin" w:tblpY="6841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3"/>
        <w:gridCol w:w="3404"/>
      </w:tblGrid>
      <w:tr w:rsidR="000C7069" w14:paraId="3EE3EFA8" w14:textId="77777777" w:rsidTr="000C7069">
        <w:trPr>
          <w:trHeight w:val="532"/>
        </w:trPr>
        <w:tc>
          <w:tcPr>
            <w:tcW w:w="70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6C06B5F" w14:textId="77777777" w:rsidR="000C7069" w:rsidRDefault="000C7069" w:rsidP="000C706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Fornitore</w:t>
            </w:r>
          </w:p>
        </w:tc>
      </w:tr>
      <w:tr w:rsidR="000C7069" w14:paraId="1ED586F3" w14:textId="77777777" w:rsidTr="000C7069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66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496DD932" w14:textId="77777777" w:rsidR="000C7069" w:rsidRPr="00E05F59" w:rsidRDefault="000C7069" w:rsidP="000C70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Fornimento prodotti</w:t>
            </w:r>
          </w:p>
        </w:tc>
        <w:tc>
          <w:tcPr>
            <w:tcW w:w="340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163232DA" w14:textId="77777777" w:rsidR="000C7069" w:rsidRPr="00E05F59" w:rsidRDefault="000C7069" w:rsidP="000C706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</w:t>
            </w:r>
          </w:p>
        </w:tc>
      </w:tr>
      <w:tr w:rsidR="000C7069" w14:paraId="2D08124C" w14:textId="77777777" w:rsidTr="000C7069">
        <w:tblPrEx>
          <w:tblCellMar>
            <w:left w:w="108" w:type="dxa"/>
            <w:right w:w="108" w:type="dxa"/>
          </w:tblCellMar>
        </w:tblPrEx>
        <w:trPr>
          <w:trHeight w:val="67"/>
        </w:trPr>
        <w:tc>
          <w:tcPr>
            <w:tcW w:w="3663" w:type="dxa"/>
            <w:tcBorders>
              <w:left w:val="single" w:sz="12" w:space="0" w:color="auto"/>
              <w:right w:val="single" w:sz="12" w:space="0" w:color="auto"/>
            </w:tcBorders>
          </w:tcPr>
          <w:p w14:paraId="00A6E323" w14:textId="77777777" w:rsidR="000C7069" w:rsidRPr="00E05F59" w:rsidRDefault="000C7069" w:rsidP="000C70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Erogazione servizi</w:t>
            </w:r>
          </w:p>
        </w:tc>
        <w:tc>
          <w:tcPr>
            <w:tcW w:w="3404" w:type="dxa"/>
            <w:tcBorders>
              <w:left w:val="single" w:sz="12" w:space="0" w:color="auto"/>
              <w:right w:val="single" w:sz="12" w:space="0" w:color="auto"/>
            </w:tcBorders>
          </w:tcPr>
          <w:p w14:paraId="1D645470" w14:textId="77777777" w:rsidR="000C7069" w:rsidRPr="00E05F59" w:rsidRDefault="000C7069" w:rsidP="000C706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Servizio</w:t>
            </w:r>
          </w:p>
        </w:tc>
      </w:tr>
      <w:tr w:rsidR="000C7069" w14:paraId="4F705BB5" w14:textId="77777777" w:rsidTr="000C7069">
        <w:tblPrEx>
          <w:tblCellMar>
            <w:left w:w="108" w:type="dxa"/>
            <w:right w:w="108" w:type="dxa"/>
          </w:tblCellMar>
        </w:tblPrEx>
        <w:trPr>
          <w:trHeight w:val="67"/>
        </w:trPr>
        <w:tc>
          <w:tcPr>
            <w:tcW w:w="3663" w:type="dxa"/>
            <w:tcBorders>
              <w:left w:val="single" w:sz="12" w:space="0" w:color="auto"/>
              <w:right w:val="single" w:sz="12" w:space="0" w:color="auto"/>
            </w:tcBorders>
          </w:tcPr>
          <w:p w14:paraId="29B2C923" w14:textId="77777777" w:rsidR="000C7069" w:rsidRDefault="000C7069" w:rsidP="000C7069">
            <w:pPr>
              <w:rPr>
                <w:sz w:val="28"/>
                <w:szCs w:val="28"/>
              </w:rPr>
            </w:pPr>
          </w:p>
        </w:tc>
        <w:tc>
          <w:tcPr>
            <w:tcW w:w="3404" w:type="dxa"/>
            <w:tcBorders>
              <w:left w:val="single" w:sz="12" w:space="0" w:color="auto"/>
              <w:right w:val="single" w:sz="12" w:space="0" w:color="auto"/>
            </w:tcBorders>
          </w:tcPr>
          <w:p w14:paraId="4ADB058A" w14:textId="77777777" w:rsidR="000C7069" w:rsidRDefault="000C7069" w:rsidP="000C706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Utilità</w:t>
            </w:r>
          </w:p>
        </w:tc>
      </w:tr>
    </w:tbl>
    <w:p w14:paraId="03E41617" w14:textId="77777777" w:rsidR="00773EB1" w:rsidRPr="00773EB1" w:rsidRDefault="00773EB1" w:rsidP="00FF37DB">
      <w:pPr>
        <w:rPr>
          <w:sz w:val="40"/>
          <w:szCs w:val="40"/>
        </w:rPr>
      </w:pPr>
    </w:p>
    <w:sectPr w:rsidR="00773EB1" w:rsidRPr="00773EB1" w:rsidSect="00C81218">
      <w:headerReference w:type="first" r:id="rId7"/>
      <w:pgSz w:w="16838" w:h="11906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9BE77" w14:textId="77777777" w:rsidR="00562AF2" w:rsidRDefault="00562AF2" w:rsidP="00221722">
      <w:pPr>
        <w:spacing w:after="0" w:line="240" w:lineRule="auto"/>
      </w:pPr>
      <w:r>
        <w:separator/>
      </w:r>
    </w:p>
  </w:endnote>
  <w:endnote w:type="continuationSeparator" w:id="0">
    <w:p w14:paraId="72BF38CB" w14:textId="77777777" w:rsidR="00562AF2" w:rsidRDefault="00562AF2" w:rsidP="0022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0B742" w14:textId="77777777" w:rsidR="00562AF2" w:rsidRDefault="00562AF2" w:rsidP="00221722">
      <w:pPr>
        <w:spacing w:after="0" w:line="240" w:lineRule="auto"/>
      </w:pPr>
      <w:r>
        <w:separator/>
      </w:r>
    </w:p>
  </w:footnote>
  <w:footnote w:type="continuationSeparator" w:id="0">
    <w:p w14:paraId="4E963C5F" w14:textId="77777777" w:rsidR="00562AF2" w:rsidRDefault="00562AF2" w:rsidP="0022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0D4F9" w14:textId="07CA57D1" w:rsidR="00C81218" w:rsidRPr="00C81218" w:rsidRDefault="00C81218">
    <w:pPr>
      <w:pStyle w:val="Intestazione"/>
      <w:rPr>
        <w:sz w:val="48"/>
        <w:szCs w:val="48"/>
      </w:rPr>
    </w:pPr>
    <w:r w:rsidRPr="00C81218">
      <w:rPr>
        <w:sz w:val="56"/>
        <w:szCs w:val="56"/>
      </w:rPr>
      <w:t>Progettazione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22"/>
    <w:rsid w:val="000102E5"/>
    <w:rsid w:val="00013692"/>
    <w:rsid w:val="00053B7C"/>
    <w:rsid w:val="000855FD"/>
    <w:rsid w:val="0008682C"/>
    <w:rsid w:val="000C0854"/>
    <w:rsid w:val="000C7069"/>
    <w:rsid w:val="00162443"/>
    <w:rsid w:val="00165CD6"/>
    <w:rsid w:val="001A06E1"/>
    <w:rsid w:val="001C0A08"/>
    <w:rsid w:val="00221722"/>
    <w:rsid w:val="00257BA8"/>
    <w:rsid w:val="0026236C"/>
    <w:rsid w:val="002B494C"/>
    <w:rsid w:val="002F57CB"/>
    <w:rsid w:val="003418A8"/>
    <w:rsid w:val="00373058"/>
    <w:rsid w:val="00447FE5"/>
    <w:rsid w:val="004658B7"/>
    <w:rsid w:val="00484A6A"/>
    <w:rsid w:val="00546BD8"/>
    <w:rsid w:val="00562AF2"/>
    <w:rsid w:val="005B37E6"/>
    <w:rsid w:val="005D2182"/>
    <w:rsid w:val="005E7465"/>
    <w:rsid w:val="006117E7"/>
    <w:rsid w:val="00637979"/>
    <w:rsid w:val="006428D2"/>
    <w:rsid w:val="006C11EF"/>
    <w:rsid w:val="006E64EF"/>
    <w:rsid w:val="007057CA"/>
    <w:rsid w:val="00773EB1"/>
    <w:rsid w:val="007A239E"/>
    <w:rsid w:val="007B6DB1"/>
    <w:rsid w:val="008201E6"/>
    <w:rsid w:val="008274AB"/>
    <w:rsid w:val="00847323"/>
    <w:rsid w:val="00884F83"/>
    <w:rsid w:val="008A2C9D"/>
    <w:rsid w:val="009244F3"/>
    <w:rsid w:val="00997B04"/>
    <w:rsid w:val="009D5D9E"/>
    <w:rsid w:val="009E0B95"/>
    <w:rsid w:val="00A46107"/>
    <w:rsid w:val="00A51DA3"/>
    <w:rsid w:val="00B215E6"/>
    <w:rsid w:val="00B24A2B"/>
    <w:rsid w:val="00B41023"/>
    <w:rsid w:val="00B419F4"/>
    <w:rsid w:val="00B80763"/>
    <w:rsid w:val="00B93581"/>
    <w:rsid w:val="00BB5D14"/>
    <w:rsid w:val="00C13A95"/>
    <w:rsid w:val="00C81218"/>
    <w:rsid w:val="00CA3D52"/>
    <w:rsid w:val="00CA7F62"/>
    <w:rsid w:val="00CD2243"/>
    <w:rsid w:val="00D159C6"/>
    <w:rsid w:val="00D345B1"/>
    <w:rsid w:val="00D45A41"/>
    <w:rsid w:val="00DA6B37"/>
    <w:rsid w:val="00DE6B67"/>
    <w:rsid w:val="00E05F59"/>
    <w:rsid w:val="00E40712"/>
    <w:rsid w:val="00E51B9C"/>
    <w:rsid w:val="00E6131E"/>
    <w:rsid w:val="00E73E72"/>
    <w:rsid w:val="00E8228A"/>
    <w:rsid w:val="00EA7052"/>
    <w:rsid w:val="00ED5B34"/>
    <w:rsid w:val="00F037F7"/>
    <w:rsid w:val="00F46D17"/>
    <w:rsid w:val="00F851F4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BCCAC"/>
  <w15:docId w15:val="{C69ACAEF-B733-4397-9D2E-1025EB1C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21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1722"/>
  </w:style>
  <w:style w:type="paragraph" w:styleId="Pidipagina">
    <w:name w:val="footer"/>
    <w:basedOn w:val="Normale"/>
    <w:link w:val="PidipaginaCarattere"/>
    <w:uiPriority w:val="99"/>
    <w:unhideWhenUsed/>
    <w:rsid w:val="00221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1722"/>
  </w:style>
  <w:style w:type="table" w:styleId="Grigliatabella">
    <w:name w:val="Table Grid"/>
    <w:basedOn w:val="Tabellanormale"/>
    <w:uiPriority w:val="59"/>
    <w:unhideWhenUsed/>
    <w:rsid w:val="00B4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77FE-421A-450B-9666-BDDC927B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436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OLEG BILOVUS</cp:lastModifiedBy>
  <cp:revision>38</cp:revision>
  <dcterms:created xsi:type="dcterms:W3CDTF">2019-12-19T19:04:00Z</dcterms:created>
  <dcterms:modified xsi:type="dcterms:W3CDTF">2020-01-06T16:52:00Z</dcterms:modified>
</cp:coreProperties>
</file>